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7B6A" w14:textId="77777777" w:rsidR="00900347" w:rsidRPr="002C4BF3" w:rsidRDefault="00BD5EE9">
      <w:pPr>
        <w:pStyle w:val="a3"/>
        <w:wordWrap/>
        <w:jc w:val="center"/>
        <w:rPr>
          <w:sz w:val="40"/>
        </w:rPr>
      </w:pPr>
      <w:r w:rsidRPr="002C4BF3">
        <w:fldChar w:fldCharType="begin"/>
      </w:r>
      <w:r w:rsidRPr="002C4BF3">
        <w:fldChar w:fldCharType="end"/>
      </w:r>
      <w:r w:rsidRPr="002C4BF3">
        <w:rPr>
          <w:sz w:val="40"/>
        </w:rPr>
        <w:t>팀 프로젝트 계획서</w:t>
      </w:r>
    </w:p>
    <w:tbl>
      <w:tblPr>
        <w:tblW w:w="4088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2"/>
        <w:gridCol w:w="1022"/>
        <w:gridCol w:w="1022"/>
        <w:gridCol w:w="1022"/>
      </w:tblGrid>
      <w:tr w:rsidR="00900347" w:rsidRPr="002C4BF3" w14:paraId="3375A92E" w14:textId="77777777">
        <w:trPr>
          <w:trHeight w:val="369"/>
          <w:jc w:val="right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E6F2C" w14:textId="77777777" w:rsidR="00900347" w:rsidRPr="002C4BF3" w:rsidRDefault="00BD5EE9">
            <w:pPr>
              <w:pStyle w:val="a3"/>
              <w:wordWrap/>
              <w:jc w:val="center"/>
            </w:pPr>
            <w:r w:rsidRPr="002C4BF3">
              <w:t>원장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BA069" w14:textId="77777777" w:rsidR="00900347" w:rsidRPr="002C4BF3" w:rsidRDefault="00BD5EE9">
            <w:pPr>
              <w:pStyle w:val="a3"/>
              <w:wordWrap/>
              <w:jc w:val="center"/>
            </w:pPr>
            <w:r w:rsidRPr="002C4BF3">
              <w:t>부장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5A32D" w14:textId="77777777" w:rsidR="00900347" w:rsidRPr="002C4BF3" w:rsidRDefault="00BD5EE9">
            <w:pPr>
              <w:pStyle w:val="a3"/>
              <w:wordWrap/>
              <w:jc w:val="center"/>
            </w:pPr>
            <w:r w:rsidRPr="002C4BF3">
              <w:t>팀장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1D6AE" w14:textId="77777777" w:rsidR="00900347" w:rsidRPr="002C4BF3" w:rsidRDefault="00BD5EE9">
            <w:pPr>
              <w:pStyle w:val="a3"/>
              <w:wordWrap/>
              <w:jc w:val="center"/>
            </w:pPr>
            <w:r w:rsidRPr="002C4BF3">
              <w:t>담임</w:t>
            </w:r>
          </w:p>
        </w:tc>
      </w:tr>
      <w:tr w:rsidR="00900347" w:rsidRPr="002C4BF3" w14:paraId="68C25360" w14:textId="77777777">
        <w:trPr>
          <w:trHeight w:val="1048"/>
          <w:jc w:val="right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806A1" w14:textId="77777777" w:rsidR="00900347" w:rsidRPr="002C4BF3" w:rsidRDefault="00900347">
            <w:pPr>
              <w:pStyle w:val="a3"/>
              <w:wordWrap/>
              <w:jc w:val="center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31BD1" w14:textId="77777777" w:rsidR="00900347" w:rsidRPr="002C4BF3" w:rsidRDefault="00900347">
            <w:pPr>
              <w:pStyle w:val="a3"/>
              <w:wordWrap/>
              <w:jc w:val="center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EE5CA" w14:textId="77777777" w:rsidR="00900347" w:rsidRPr="002C4BF3" w:rsidRDefault="00900347">
            <w:pPr>
              <w:pStyle w:val="a3"/>
              <w:wordWrap/>
              <w:jc w:val="center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22715" w14:textId="77777777" w:rsidR="00900347" w:rsidRPr="002C4BF3" w:rsidRDefault="00900347">
            <w:pPr>
              <w:pStyle w:val="a3"/>
              <w:wordWrap/>
              <w:jc w:val="center"/>
            </w:pPr>
          </w:p>
        </w:tc>
      </w:tr>
    </w:tbl>
    <w:p w14:paraId="020588BC" w14:textId="77777777" w:rsidR="00900347" w:rsidRPr="002C4BF3" w:rsidRDefault="00900347">
      <w:pPr>
        <w:rPr>
          <w:sz w:val="4"/>
        </w:rPr>
      </w:pPr>
    </w:p>
    <w:tbl>
      <w:tblPr>
        <w:tblOverlap w:val="never"/>
        <w:tblW w:w="10145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32"/>
        <w:gridCol w:w="3079"/>
        <w:gridCol w:w="3534"/>
      </w:tblGrid>
      <w:tr w:rsidR="00900347" w:rsidRPr="002C4BF3" w14:paraId="37470158" w14:textId="77777777">
        <w:trPr>
          <w:trHeight w:val="803"/>
          <w:jc w:val="right"/>
        </w:trPr>
        <w:tc>
          <w:tcPr>
            <w:tcW w:w="101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B3544" w14:textId="77777777" w:rsidR="00900347" w:rsidRPr="002C4BF3" w:rsidRDefault="00BD5EE9">
            <w:pPr>
              <w:pStyle w:val="a3"/>
              <w:wordWrap/>
              <w:jc w:val="center"/>
              <w:rPr>
                <w:sz w:val="24"/>
              </w:rPr>
            </w:pPr>
            <w:r w:rsidRPr="002C4BF3">
              <w:rPr>
                <w:sz w:val="24"/>
              </w:rPr>
              <w:t xml:space="preserve">대덕인재개발원 전자정부 표준 프레임워크 기반 풀-스택 개발자 양성과정 </w:t>
            </w:r>
            <w:r w:rsidR="00776460" w:rsidRPr="002C4BF3">
              <w:rPr>
                <w:sz w:val="24"/>
              </w:rPr>
              <w:t>01</w:t>
            </w:r>
            <w:r w:rsidRPr="002C4BF3">
              <w:rPr>
                <w:sz w:val="24"/>
              </w:rPr>
              <w:t>월(</w:t>
            </w:r>
            <w:r w:rsidR="00776460" w:rsidRPr="002C4BF3">
              <w:rPr>
                <w:sz w:val="24"/>
              </w:rPr>
              <w:t>1</w:t>
            </w:r>
            <w:r w:rsidRPr="002C4BF3">
              <w:rPr>
                <w:sz w:val="24"/>
              </w:rPr>
              <w:t>기)</w:t>
            </w:r>
          </w:p>
          <w:p w14:paraId="2B17488D" w14:textId="77777777" w:rsidR="00900347" w:rsidRPr="002C4BF3" w:rsidRDefault="00BD5EE9">
            <w:pPr>
              <w:pStyle w:val="a3"/>
              <w:wordWrap/>
              <w:jc w:val="center"/>
              <w:rPr>
                <w:sz w:val="24"/>
              </w:rPr>
            </w:pPr>
            <w:r w:rsidRPr="002C4BF3">
              <w:rPr>
                <w:sz w:val="24"/>
              </w:rPr>
              <w:t>연수기간 : 20</w:t>
            </w:r>
            <w:r w:rsidR="00C44C01" w:rsidRPr="002C4BF3">
              <w:rPr>
                <w:sz w:val="24"/>
              </w:rPr>
              <w:t>23</w:t>
            </w:r>
            <w:r w:rsidRPr="002C4BF3">
              <w:rPr>
                <w:sz w:val="24"/>
              </w:rPr>
              <w:t>.0</w:t>
            </w:r>
            <w:r w:rsidR="00C44C01" w:rsidRPr="002C4BF3">
              <w:rPr>
                <w:sz w:val="24"/>
              </w:rPr>
              <w:t>1</w:t>
            </w:r>
            <w:r w:rsidRPr="002C4BF3">
              <w:rPr>
                <w:sz w:val="24"/>
              </w:rPr>
              <w:t>.0</w:t>
            </w:r>
            <w:r w:rsidR="00C44C01" w:rsidRPr="002C4BF3">
              <w:rPr>
                <w:sz w:val="24"/>
              </w:rPr>
              <w:t>1</w:t>
            </w:r>
            <w:r w:rsidRPr="002C4BF3">
              <w:rPr>
                <w:sz w:val="24"/>
              </w:rPr>
              <w:t xml:space="preserve"> ~ 20</w:t>
            </w:r>
            <w:r w:rsidR="00C44C01" w:rsidRPr="002C4BF3">
              <w:rPr>
                <w:sz w:val="24"/>
              </w:rPr>
              <w:t>23</w:t>
            </w:r>
            <w:r w:rsidRPr="002C4BF3">
              <w:rPr>
                <w:sz w:val="24"/>
              </w:rPr>
              <w:t>.</w:t>
            </w:r>
            <w:r w:rsidR="00C44C01" w:rsidRPr="002C4BF3">
              <w:rPr>
                <w:sz w:val="24"/>
              </w:rPr>
              <w:t>08</w:t>
            </w:r>
            <w:r w:rsidRPr="002C4BF3">
              <w:rPr>
                <w:sz w:val="24"/>
              </w:rPr>
              <w:t>.</w:t>
            </w:r>
            <w:r w:rsidR="00C44C01" w:rsidRPr="002C4BF3">
              <w:rPr>
                <w:sz w:val="24"/>
              </w:rPr>
              <w:t>17</w:t>
            </w:r>
          </w:p>
        </w:tc>
      </w:tr>
      <w:tr w:rsidR="00900347" w:rsidRPr="002C4BF3" w14:paraId="58006FAB" w14:textId="77777777">
        <w:trPr>
          <w:trHeight w:val="451"/>
          <w:jc w:val="right"/>
        </w:trPr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B68AF" w14:textId="77777777" w:rsidR="00900347" w:rsidRPr="002C4BF3" w:rsidRDefault="00BD5EE9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sz w:val="22"/>
              </w:rPr>
              <w:t>팀   명</w:t>
            </w:r>
          </w:p>
        </w:tc>
        <w:tc>
          <w:tcPr>
            <w:tcW w:w="6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BC1A3" w14:textId="77777777" w:rsidR="00900347" w:rsidRPr="009951F5" w:rsidRDefault="008F3951">
            <w:pPr>
              <w:pStyle w:val="a3"/>
              <w:wordWrap/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EV</w:t>
            </w:r>
            <w:r w:rsidR="001130D8">
              <w:rPr>
                <w:rFonts w:hint="eastAsia"/>
                <w:b/>
                <w:sz w:val="32"/>
              </w:rPr>
              <w:t>ERY WARE</w:t>
            </w:r>
          </w:p>
        </w:tc>
      </w:tr>
      <w:tr w:rsidR="00900347" w:rsidRPr="002C4BF3" w14:paraId="7D0A0652" w14:textId="77777777">
        <w:trPr>
          <w:trHeight w:val="352"/>
          <w:jc w:val="right"/>
        </w:trPr>
        <w:tc>
          <w:tcPr>
            <w:tcW w:w="35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8CAB7" w14:textId="77777777" w:rsidR="00900347" w:rsidRPr="002C4BF3" w:rsidRDefault="00BD5EE9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sz w:val="22"/>
              </w:rPr>
              <w:t>조   원</w:t>
            </w:r>
          </w:p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9158EEB" w14:textId="77777777" w:rsidR="00900347" w:rsidRPr="002C4BF3" w:rsidRDefault="00BD5EE9">
            <w:pPr>
              <w:pStyle w:val="a3"/>
              <w:wordWrap/>
              <w:jc w:val="center"/>
              <w:rPr>
                <w:sz w:val="22"/>
                <w:shd w:val="clear" w:color="auto" w:fill="E5E5E5"/>
              </w:rPr>
            </w:pPr>
            <w:r w:rsidRPr="002C4BF3">
              <w:rPr>
                <w:sz w:val="22"/>
                <w:shd w:val="clear" w:color="auto" w:fill="E5E5E5"/>
              </w:rPr>
              <w:t>성   명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B18AF4D" w14:textId="77777777" w:rsidR="00900347" w:rsidRPr="002C4BF3" w:rsidRDefault="00BD5EE9">
            <w:pPr>
              <w:pStyle w:val="a3"/>
              <w:wordWrap/>
              <w:jc w:val="center"/>
              <w:rPr>
                <w:sz w:val="22"/>
                <w:shd w:val="clear" w:color="auto" w:fill="E5E5E5"/>
              </w:rPr>
            </w:pPr>
            <w:r w:rsidRPr="002C4BF3">
              <w:rPr>
                <w:sz w:val="22"/>
                <w:shd w:val="clear" w:color="auto" w:fill="E5E5E5"/>
              </w:rPr>
              <w:t>업 무 분 담 (역할)</w:t>
            </w:r>
          </w:p>
        </w:tc>
      </w:tr>
      <w:tr w:rsidR="00900347" w:rsidRPr="002C4BF3" w14:paraId="4AB1AE30" w14:textId="77777777">
        <w:trPr>
          <w:trHeight w:val="393"/>
          <w:jc w:val="right"/>
        </w:trPr>
        <w:tc>
          <w:tcPr>
            <w:tcW w:w="35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A1609E" w14:textId="77777777" w:rsidR="00900347" w:rsidRPr="002C4BF3" w:rsidRDefault="00900347"/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4455F" w14:textId="77777777" w:rsidR="00900347" w:rsidRPr="002C4BF3" w:rsidRDefault="00C44C01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rFonts w:hint="eastAsia"/>
                <w:sz w:val="22"/>
              </w:rPr>
              <w:t>신국현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61B4A" w14:textId="77777777" w:rsidR="00900347" w:rsidRPr="002C4BF3" w:rsidRDefault="00BD5EE9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sz w:val="22"/>
              </w:rPr>
              <w:t>P.L</w:t>
            </w:r>
          </w:p>
        </w:tc>
      </w:tr>
      <w:tr w:rsidR="00900347" w:rsidRPr="002C4BF3" w14:paraId="3C306763" w14:textId="77777777">
        <w:trPr>
          <w:trHeight w:val="393"/>
          <w:jc w:val="right"/>
        </w:trPr>
        <w:tc>
          <w:tcPr>
            <w:tcW w:w="35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744C25" w14:textId="77777777" w:rsidR="00900347" w:rsidRPr="002C4BF3" w:rsidRDefault="00900347"/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9DFB7" w14:textId="77777777" w:rsidR="00900347" w:rsidRPr="002C4BF3" w:rsidRDefault="00C44C01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rFonts w:hint="eastAsia"/>
                <w:sz w:val="22"/>
              </w:rPr>
              <w:t>전지혜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832C4" w14:textId="16842EEF" w:rsidR="00900347" w:rsidRPr="002C4BF3" w:rsidRDefault="00BD5EE9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sz w:val="22"/>
              </w:rPr>
              <w:t>D.A</w:t>
            </w:r>
            <w:r w:rsidR="00C44C01" w:rsidRPr="002C4BF3">
              <w:rPr>
                <w:sz w:val="22"/>
              </w:rPr>
              <w:t xml:space="preserve"> </w:t>
            </w:r>
          </w:p>
        </w:tc>
      </w:tr>
      <w:tr w:rsidR="00900347" w:rsidRPr="002C4BF3" w14:paraId="2AFF6315" w14:textId="77777777">
        <w:trPr>
          <w:trHeight w:val="393"/>
          <w:jc w:val="right"/>
        </w:trPr>
        <w:tc>
          <w:tcPr>
            <w:tcW w:w="35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7FB272B" w14:textId="77777777" w:rsidR="00900347" w:rsidRPr="002C4BF3" w:rsidRDefault="00900347"/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A6D2B" w14:textId="77777777" w:rsidR="00900347" w:rsidRPr="002C4BF3" w:rsidRDefault="00C44C01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rFonts w:hint="eastAsia"/>
                <w:sz w:val="22"/>
              </w:rPr>
              <w:t>변정민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AEE94" w14:textId="1876DCF8" w:rsidR="00900347" w:rsidRPr="002C4BF3" w:rsidRDefault="00BD5EE9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sz w:val="22"/>
              </w:rPr>
              <w:t>T.A</w:t>
            </w:r>
            <w:r w:rsidR="00C44C01" w:rsidRPr="002C4BF3">
              <w:rPr>
                <w:sz w:val="22"/>
              </w:rPr>
              <w:t xml:space="preserve"> </w:t>
            </w:r>
          </w:p>
        </w:tc>
      </w:tr>
      <w:tr w:rsidR="00900347" w:rsidRPr="002C4BF3" w14:paraId="64E966C4" w14:textId="77777777">
        <w:trPr>
          <w:trHeight w:val="446"/>
          <w:jc w:val="right"/>
        </w:trPr>
        <w:tc>
          <w:tcPr>
            <w:tcW w:w="35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88E2C4" w14:textId="77777777" w:rsidR="00900347" w:rsidRPr="002C4BF3" w:rsidRDefault="00900347"/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02D46" w14:textId="77777777" w:rsidR="00900347" w:rsidRPr="002C4BF3" w:rsidRDefault="00C44C01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rFonts w:hint="eastAsia"/>
                <w:sz w:val="22"/>
              </w:rPr>
              <w:t>김지완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5DFDA" w14:textId="4ADE8FC9" w:rsidR="00900347" w:rsidRPr="002C4BF3" w:rsidRDefault="00BD5EE9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sz w:val="22"/>
              </w:rPr>
              <w:t>U.</w:t>
            </w:r>
            <w:r w:rsidR="00C44C01" w:rsidRPr="002C4BF3">
              <w:rPr>
                <w:sz w:val="22"/>
              </w:rPr>
              <w:t xml:space="preserve">A </w:t>
            </w:r>
          </w:p>
        </w:tc>
      </w:tr>
      <w:tr w:rsidR="00900347" w:rsidRPr="002C4BF3" w14:paraId="15D371A6" w14:textId="77777777">
        <w:trPr>
          <w:trHeight w:val="446"/>
          <w:jc w:val="right"/>
        </w:trPr>
        <w:tc>
          <w:tcPr>
            <w:tcW w:w="35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184C5D" w14:textId="77777777" w:rsidR="00900347" w:rsidRPr="002C4BF3" w:rsidRDefault="00900347"/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6707D" w14:textId="77777777" w:rsidR="00900347" w:rsidRPr="002C4BF3" w:rsidRDefault="00C44C01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rFonts w:hint="eastAsia"/>
                <w:sz w:val="22"/>
              </w:rPr>
              <w:t>이수진</w:t>
            </w:r>
          </w:p>
        </w:tc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64A0C" w14:textId="343AB3A7" w:rsidR="00900347" w:rsidRPr="002C4BF3" w:rsidRDefault="00C44C01">
            <w:pPr>
              <w:pStyle w:val="a3"/>
              <w:wordWrap/>
              <w:jc w:val="center"/>
              <w:rPr>
                <w:sz w:val="22"/>
              </w:rPr>
            </w:pPr>
            <w:proofErr w:type="gramStart"/>
            <w:r w:rsidRPr="002C4BF3">
              <w:rPr>
                <w:rFonts w:hint="eastAsia"/>
                <w:sz w:val="22"/>
              </w:rPr>
              <w:t>A</w:t>
            </w:r>
            <w:r w:rsidRPr="002C4BF3">
              <w:rPr>
                <w:sz w:val="22"/>
              </w:rPr>
              <w:t>.A</w:t>
            </w:r>
            <w:proofErr w:type="gramEnd"/>
          </w:p>
        </w:tc>
      </w:tr>
      <w:tr w:rsidR="00900347" w:rsidRPr="002C4BF3" w14:paraId="4FA3D561" w14:textId="77777777">
        <w:trPr>
          <w:trHeight w:val="1445"/>
          <w:jc w:val="right"/>
        </w:trPr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BA520" w14:textId="77777777" w:rsidR="00900347" w:rsidRPr="002C4BF3" w:rsidRDefault="00BD5EE9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sz w:val="22"/>
              </w:rPr>
              <w:t>목적 및 개발 대상</w:t>
            </w:r>
          </w:p>
          <w:p w14:paraId="18BAA2D4" w14:textId="77777777" w:rsidR="00900347" w:rsidRPr="002C4BF3" w:rsidRDefault="00BD5EE9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sz w:val="22"/>
              </w:rPr>
              <w:t>(분야, 목적, 대상 등)</w:t>
            </w:r>
          </w:p>
        </w:tc>
        <w:tc>
          <w:tcPr>
            <w:tcW w:w="6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56F90" w14:textId="77777777" w:rsidR="00776460" w:rsidRPr="002C4BF3" w:rsidRDefault="00776460">
            <w:pPr>
              <w:pStyle w:val="a3"/>
              <w:rPr>
                <w:sz w:val="22"/>
              </w:rPr>
            </w:pPr>
            <w:r w:rsidRPr="002C4BF3">
              <w:rPr>
                <w:rFonts w:hint="eastAsia"/>
                <w:sz w:val="22"/>
              </w:rPr>
              <w:t>현업에서 사용하게 될 그룹웨어를 만들며 미리 회사의 흐름을 알고  적응하기 위해 선정</w:t>
            </w:r>
          </w:p>
          <w:p w14:paraId="2A95CB45" w14:textId="77777777" w:rsidR="00776460" w:rsidRPr="002C4BF3" w:rsidRDefault="00776460" w:rsidP="00776460">
            <w:pPr>
              <w:pStyle w:val="a3"/>
              <w:rPr>
                <w:sz w:val="22"/>
              </w:rPr>
            </w:pPr>
            <w:r w:rsidRPr="002C4BF3">
              <w:rPr>
                <w:rFonts w:hint="eastAsia"/>
                <w:sz w:val="22"/>
              </w:rPr>
              <w:t>그룹웨어 하나로 끝나는 것이 아닌, 그룹웨어 서비스를 운영하는 회사의 서비스 시스템을 만드는 것을 목표</w:t>
            </w:r>
          </w:p>
        </w:tc>
      </w:tr>
      <w:tr w:rsidR="00900347" w:rsidRPr="002C4BF3" w14:paraId="047F435B" w14:textId="77777777">
        <w:trPr>
          <w:trHeight w:val="599"/>
          <w:jc w:val="right"/>
        </w:trPr>
        <w:tc>
          <w:tcPr>
            <w:tcW w:w="3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DD6BC" w14:textId="77777777" w:rsidR="00900347" w:rsidRPr="002C4BF3" w:rsidRDefault="00BD5EE9">
            <w:pPr>
              <w:pStyle w:val="a3"/>
              <w:wordWrap/>
              <w:jc w:val="center"/>
              <w:rPr>
                <w:sz w:val="22"/>
              </w:rPr>
            </w:pPr>
            <w:r w:rsidRPr="002C4BF3">
              <w:rPr>
                <w:sz w:val="22"/>
              </w:rPr>
              <w:t>프로젝트 명</w:t>
            </w:r>
          </w:p>
        </w:tc>
        <w:tc>
          <w:tcPr>
            <w:tcW w:w="6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3C4BC" w14:textId="77777777" w:rsidR="00900347" w:rsidRPr="002C4BF3" w:rsidRDefault="00C44C01">
            <w:pPr>
              <w:pStyle w:val="a3"/>
              <w:wordWrap/>
              <w:jc w:val="center"/>
              <w:rPr>
                <w:sz w:val="32"/>
              </w:rPr>
            </w:pPr>
            <w:r w:rsidRPr="002C4BF3">
              <w:rPr>
                <w:rFonts w:hint="eastAsia"/>
                <w:sz w:val="32"/>
              </w:rPr>
              <w:t>E</w:t>
            </w:r>
            <w:r w:rsidRPr="002C4BF3">
              <w:rPr>
                <w:sz w:val="32"/>
              </w:rPr>
              <w:t>VERY WARE</w:t>
            </w:r>
          </w:p>
        </w:tc>
      </w:tr>
      <w:tr w:rsidR="00900347" w:rsidRPr="002C4BF3" w14:paraId="569CA9A5" w14:textId="77777777">
        <w:trPr>
          <w:trHeight w:val="619"/>
          <w:jc w:val="right"/>
        </w:trPr>
        <w:tc>
          <w:tcPr>
            <w:tcW w:w="101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147B2A2" w14:textId="77777777" w:rsidR="00900347" w:rsidRPr="002C4BF3" w:rsidRDefault="00BD5EE9">
            <w:pPr>
              <w:pStyle w:val="a3"/>
              <w:wordWrap/>
              <w:jc w:val="center"/>
            </w:pPr>
            <w:r w:rsidRPr="002C4BF3">
              <w:t>프로젝트 개요</w:t>
            </w:r>
          </w:p>
        </w:tc>
      </w:tr>
      <w:tr w:rsidR="00900347" w:rsidRPr="002C4BF3" w14:paraId="4101D35A" w14:textId="77777777">
        <w:trPr>
          <w:trHeight w:val="31680"/>
          <w:jc w:val="right"/>
        </w:trPr>
        <w:tc>
          <w:tcPr>
            <w:tcW w:w="101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251301" w14:textId="77777777" w:rsidR="00900347" w:rsidRPr="002C4BF3" w:rsidRDefault="00900347">
            <w:pPr>
              <w:pStyle w:val="a3"/>
              <w:rPr>
                <w:sz w:val="22"/>
              </w:rPr>
            </w:pPr>
          </w:p>
          <w:p w14:paraId="5056F510" w14:textId="77777777" w:rsidR="00900347" w:rsidRPr="002C4BF3" w:rsidRDefault="00BD5EE9">
            <w:pPr>
              <w:pStyle w:val="a3"/>
              <w:rPr>
                <w:sz w:val="24"/>
              </w:rPr>
            </w:pPr>
            <w:r w:rsidRPr="002C4BF3">
              <w:rPr>
                <w:sz w:val="22"/>
              </w:rPr>
              <w:t xml:space="preserve"> </w:t>
            </w:r>
            <w:r w:rsidRPr="002C4BF3">
              <w:rPr>
                <w:sz w:val="24"/>
              </w:rPr>
              <w:t>1. 주   체</w:t>
            </w:r>
          </w:p>
          <w:p w14:paraId="33044FA3" w14:textId="77777777" w:rsidR="00900347" w:rsidRPr="002C4BF3" w:rsidRDefault="00BD5EE9">
            <w:pPr>
              <w:pStyle w:val="a3"/>
              <w:rPr>
                <w:sz w:val="24"/>
              </w:rPr>
            </w:pPr>
            <w:r w:rsidRPr="002C4BF3">
              <w:t xml:space="preserve">   이 프로그램은 </w:t>
            </w:r>
            <w:r w:rsidR="00776460" w:rsidRPr="002C4BF3">
              <w:rPr>
                <w:rFonts w:hint="eastAsia"/>
              </w:rPr>
              <w:t>회사</w:t>
            </w:r>
            <w:r w:rsidRPr="002C4BF3">
              <w:t xml:space="preserve">, </w:t>
            </w:r>
            <w:r w:rsidR="00776460" w:rsidRPr="002C4BF3">
              <w:rPr>
                <w:rFonts w:hint="eastAsia"/>
              </w:rPr>
              <w:t>사용자</w:t>
            </w:r>
            <w:r w:rsidRPr="002C4BF3">
              <w:t xml:space="preserve">, </w:t>
            </w:r>
            <w:r w:rsidR="00776460" w:rsidRPr="002C4BF3">
              <w:rPr>
                <w:rFonts w:hint="eastAsia"/>
              </w:rPr>
              <w:t>관리자로</w:t>
            </w:r>
            <w:r w:rsidRPr="002C4BF3">
              <w:t xml:space="preserve"> 구성되어 있다.</w:t>
            </w:r>
          </w:p>
          <w:tbl>
            <w:tblPr>
              <w:tblW w:w="8355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721"/>
              <w:gridCol w:w="4913"/>
              <w:gridCol w:w="1721"/>
            </w:tblGrid>
            <w:tr w:rsidR="00900347" w:rsidRPr="002C4BF3" w14:paraId="3AD889D6" w14:textId="77777777">
              <w:trPr>
                <w:trHeight w:val="539"/>
                <w:jc w:val="center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FFE79" w14:textId="77777777" w:rsidR="00900347" w:rsidRPr="002C4BF3" w:rsidRDefault="00BD5EE9">
                  <w:pPr>
                    <w:pStyle w:val="a3"/>
                    <w:wordWrap/>
                    <w:jc w:val="center"/>
                  </w:pPr>
                  <w:proofErr w:type="gramStart"/>
                  <w:r w:rsidRPr="002C4BF3">
                    <w:t>구  분</w:t>
                  </w:r>
                  <w:proofErr w:type="gramEnd"/>
                </w:p>
              </w:tc>
              <w:tc>
                <w:tcPr>
                  <w:tcW w:w="4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825521" w14:textId="77777777" w:rsidR="00900347" w:rsidRPr="002C4BF3" w:rsidRDefault="00A31EA9">
                  <w:pPr>
                    <w:pStyle w:val="a3"/>
                    <w:wordWrap/>
                    <w:jc w:val="center"/>
                  </w:pPr>
                  <w:r w:rsidRPr="002C4BF3">
                    <w:rPr>
                      <w:rFonts w:hint="eastAsia"/>
                    </w:rPr>
                    <w:t>구</w:t>
                  </w:r>
                  <w:r w:rsidRPr="002C4BF3">
                    <w:t xml:space="preserve">  현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089F6A" w14:textId="77777777" w:rsidR="00900347" w:rsidRPr="002C4BF3" w:rsidRDefault="00BD5EE9">
                  <w:pPr>
                    <w:pStyle w:val="a3"/>
                    <w:wordWrap/>
                    <w:jc w:val="center"/>
                  </w:pPr>
                  <w:r w:rsidRPr="002C4BF3">
                    <w:t>업로드 가능여부</w:t>
                  </w:r>
                </w:p>
              </w:tc>
            </w:tr>
            <w:tr w:rsidR="00900347" w:rsidRPr="002C4BF3" w14:paraId="55E6DD04" w14:textId="77777777">
              <w:trPr>
                <w:trHeight w:val="539"/>
                <w:jc w:val="center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2CB8E7" w14:textId="77777777" w:rsidR="00900347" w:rsidRPr="002C4BF3" w:rsidRDefault="00E518D0">
                  <w:pPr>
                    <w:pStyle w:val="a3"/>
                  </w:pPr>
                  <w:r>
                    <w:rPr>
                      <w:rFonts w:hint="eastAsia"/>
                    </w:rPr>
                    <w:t>E.W사</w:t>
                  </w:r>
                </w:p>
              </w:tc>
              <w:tc>
                <w:tcPr>
                  <w:tcW w:w="4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BE2771" w14:textId="77777777" w:rsidR="00900347" w:rsidRPr="002C4BF3" w:rsidRDefault="00E518D0">
                  <w:pPr>
                    <w:pStyle w:val="a3"/>
                  </w:pPr>
                  <w:r>
                    <w:t>문의</w:t>
                  </w:r>
                  <w:r>
                    <w:rPr>
                      <w:rFonts w:hint="eastAsia"/>
                    </w:rPr>
                    <w:t xml:space="preserve"> 답변, 상품 판매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C1CBB" w14:textId="77777777" w:rsidR="00900347" w:rsidRPr="002C4BF3" w:rsidRDefault="00BD5EE9">
                  <w:pPr>
                    <w:pStyle w:val="a3"/>
                    <w:wordWrap/>
                    <w:jc w:val="center"/>
                  </w:pPr>
                  <w:r w:rsidRPr="002C4BF3">
                    <w:t>가능</w:t>
                  </w:r>
                </w:p>
              </w:tc>
            </w:tr>
            <w:tr w:rsidR="00900347" w:rsidRPr="002C4BF3" w14:paraId="7B649F17" w14:textId="77777777">
              <w:trPr>
                <w:trHeight w:val="539"/>
                <w:jc w:val="center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B9CD4E" w14:textId="77777777" w:rsidR="00900347" w:rsidRPr="002C4BF3" w:rsidRDefault="00E518D0">
                  <w:pPr>
                    <w:pStyle w:val="a3"/>
                  </w:pPr>
                  <w:r>
                    <w:rPr>
                      <w:rFonts w:hint="eastAsia"/>
                    </w:rPr>
                    <w:t>고객사</w:t>
                  </w:r>
                </w:p>
              </w:tc>
              <w:tc>
                <w:tcPr>
                  <w:tcW w:w="4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05DD90" w14:textId="77777777" w:rsidR="00900347" w:rsidRPr="002C4BF3" w:rsidRDefault="00E518D0">
                  <w:pPr>
                    <w:pStyle w:val="a3"/>
                  </w:pPr>
                  <w:r>
                    <w:t>사원</w:t>
                  </w:r>
                  <w:r>
                    <w:rPr>
                      <w:rFonts w:hint="eastAsia"/>
                    </w:rPr>
                    <w:t xml:space="preserve"> 권한부여, 인사관리, 통계조회, 문의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11A7F0" w14:textId="77777777" w:rsidR="00900347" w:rsidRPr="002C4BF3" w:rsidRDefault="00BD5EE9">
                  <w:pPr>
                    <w:pStyle w:val="a3"/>
                    <w:wordWrap/>
                    <w:jc w:val="center"/>
                  </w:pPr>
                  <w:r w:rsidRPr="002C4BF3">
                    <w:t>가능</w:t>
                  </w:r>
                </w:p>
              </w:tc>
            </w:tr>
            <w:tr w:rsidR="00900347" w:rsidRPr="002C4BF3" w14:paraId="0740D433" w14:textId="77777777">
              <w:trPr>
                <w:trHeight w:val="539"/>
                <w:jc w:val="center"/>
              </w:trPr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382DC4" w14:textId="77777777" w:rsidR="00900347" w:rsidRPr="002C4BF3" w:rsidRDefault="00E518D0">
                  <w:pPr>
                    <w:pStyle w:val="a3"/>
                  </w:pPr>
                  <w:r>
                    <w:rPr>
                      <w:rFonts w:hint="eastAsia"/>
                    </w:rPr>
                    <w:t>고객사 사원</w:t>
                  </w:r>
                </w:p>
              </w:tc>
              <w:tc>
                <w:tcPr>
                  <w:tcW w:w="49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408E26" w14:textId="77777777" w:rsidR="00900347" w:rsidRPr="002C4BF3" w:rsidRDefault="00E518D0">
                  <w:pPr>
                    <w:pStyle w:val="a3"/>
                  </w:pPr>
                  <w:r>
                    <w:t>일정관리</w:t>
                  </w:r>
                  <w:r>
                    <w:rPr>
                      <w:rFonts w:hint="eastAsia"/>
                    </w:rPr>
                    <w:t>, 이메일, 메신저, 게시판, 근태, 결재, 투표, ToDoList, 쪽지, 클라우드, 알람, 화상채팅, 시설예약</w:t>
                  </w:r>
                </w:p>
              </w:tc>
              <w:tc>
                <w:tcPr>
                  <w:tcW w:w="1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A0865" w14:textId="77777777" w:rsidR="00900347" w:rsidRPr="002C4BF3" w:rsidRDefault="00BD5EE9">
                  <w:pPr>
                    <w:pStyle w:val="a3"/>
                    <w:wordWrap/>
                    <w:jc w:val="center"/>
                  </w:pPr>
                  <w:r w:rsidRPr="002C4BF3">
                    <w:t>가능</w:t>
                  </w:r>
                </w:p>
              </w:tc>
            </w:tr>
          </w:tbl>
          <w:p w14:paraId="5D196345" w14:textId="77777777" w:rsidR="00900347" w:rsidRPr="002C4BF3" w:rsidRDefault="00900347">
            <w:pPr>
              <w:pStyle w:val="a3"/>
            </w:pPr>
          </w:p>
          <w:p w14:paraId="3202377E" w14:textId="77777777" w:rsidR="00900347" w:rsidRPr="002C4BF3" w:rsidRDefault="00900347">
            <w:pPr>
              <w:pStyle w:val="a3"/>
            </w:pPr>
          </w:p>
          <w:p w14:paraId="1A17A60E" w14:textId="77777777" w:rsidR="00900347" w:rsidRPr="002C4BF3" w:rsidRDefault="00900347">
            <w:pPr>
              <w:pStyle w:val="a3"/>
            </w:pPr>
          </w:p>
          <w:p w14:paraId="184A334A" w14:textId="77777777" w:rsidR="00900347" w:rsidRPr="002C4BF3" w:rsidRDefault="00900347">
            <w:pPr>
              <w:pStyle w:val="a3"/>
            </w:pPr>
          </w:p>
          <w:p w14:paraId="719E6D4E" w14:textId="77777777" w:rsidR="00900347" w:rsidRPr="002C4BF3" w:rsidRDefault="00BD5EE9">
            <w:pPr>
              <w:pStyle w:val="a3"/>
              <w:rPr>
                <w:sz w:val="24"/>
              </w:rPr>
            </w:pPr>
            <w:r w:rsidRPr="002C4BF3">
              <w:t xml:space="preserve"> </w:t>
            </w:r>
            <w:r w:rsidRPr="002C4BF3">
              <w:rPr>
                <w:sz w:val="24"/>
              </w:rPr>
              <w:t>2. 주요기능</w:t>
            </w:r>
          </w:p>
          <w:p w14:paraId="65D437DA" w14:textId="77777777" w:rsidR="00900347" w:rsidRPr="002C4BF3" w:rsidRDefault="00900347">
            <w:pPr>
              <w:pStyle w:val="a3"/>
            </w:pPr>
          </w:p>
          <w:p w14:paraId="196FA367" w14:textId="77777777" w:rsidR="00900347" w:rsidRPr="002C4BF3" w:rsidRDefault="00BD5EE9">
            <w:pPr>
              <w:pStyle w:val="a3"/>
              <w:rPr>
                <w:u w:val="single" w:color="000000"/>
              </w:rPr>
            </w:pPr>
            <w:r w:rsidRPr="002C4BF3">
              <w:t xml:space="preserve">   </w:t>
            </w:r>
            <w:r w:rsidRPr="002C4BF3">
              <w:t>□</w:t>
            </w:r>
            <w:r w:rsidRPr="002C4BF3">
              <w:t xml:space="preserve"> 공 통</w:t>
            </w:r>
          </w:p>
          <w:p w14:paraId="6ADC6DE6" w14:textId="77777777" w:rsidR="00900347" w:rsidRPr="002C4BF3" w:rsidRDefault="00BD5EE9">
            <w:pPr>
              <w:pStyle w:val="a3"/>
            </w:pPr>
            <w:r w:rsidRPr="002C4BF3">
              <w:t xml:space="preserve">     - 최초의 메인 화면을 보여주고 해당 화면에 원하는 페이지로 넘어 갈 수 있다.</w:t>
            </w:r>
          </w:p>
          <w:p w14:paraId="2570F556" w14:textId="77777777" w:rsidR="00900347" w:rsidRPr="002C4BF3" w:rsidRDefault="00BD5EE9">
            <w:pPr>
              <w:pStyle w:val="a3"/>
            </w:pPr>
            <w:r w:rsidRPr="002C4BF3">
              <w:t xml:space="preserve">     </w:t>
            </w:r>
          </w:p>
          <w:p w14:paraId="7980A38E" w14:textId="77777777" w:rsidR="00900347" w:rsidRPr="002C4BF3" w:rsidRDefault="00BD5EE9">
            <w:pPr>
              <w:pStyle w:val="a3"/>
            </w:pPr>
            <w:r w:rsidRPr="002C4BF3">
              <w:t xml:space="preserve">     </w:t>
            </w:r>
            <w:r w:rsidRPr="002C4BF3">
              <w:t>①</w:t>
            </w:r>
            <w:r w:rsidRPr="002C4BF3">
              <w:t>로그인</w:t>
            </w:r>
          </w:p>
          <w:p w14:paraId="570F6B15" w14:textId="77777777" w:rsidR="00900347" w:rsidRPr="002C4BF3" w:rsidRDefault="00BD5EE9">
            <w:pPr>
              <w:pStyle w:val="a3"/>
            </w:pPr>
            <w:r w:rsidRPr="002C4BF3">
              <w:t xml:space="preserve">      - 화면에서 로그인, 로그아웃, ID/PW 찾기를 구현할 수 있다.   </w:t>
            </w:r>
          </w:p>
          <w:p w14:paraId="058BDF12" w14:textId="77777777" w:rsidR="00900347" w:rsidRPr="002C4BF3" w:rsidRDefault="00BD5EE9">
            <w:pPr>
              <w:pStyle w:val="a3"/>
            </w:pPr>
            <w:r w:rsidRPr="002C4BF3">
              <w:t xml:space="preserve">       </w:t>
            </w:r>
            <w:r w:rsidRPr="002C4BF3">
              <w:t>⑴</w:t>
            </w:r>
            <w:r w:rsidRPr="002C4BF3">
              <w:t xml:space="preserve"> 성공 및 실패 시 </w:t>
            </w:r>
            <w:r w:rsidR="001020C1" w:rsidRPr="002C4BF3">
              <w:rPr>
                <w:rFonts w:hint="eastAsia"/>
              </w:rPr>
              <w:t>로그인 버튼 위에 문구가</w:t>
            </w:r>
            <w:r w:rsidRPr="002C4BF3">
              <w:t xml:space="preserve"> 뜬다.</w:t>
            </w:r>
          </w:p>
          <w:p w14:paraId="61F9723B" w14:textId="77777777" w:rsidR="00900347" w:rsidRPr="002C4BF3" w:rsidRDefault="00BD5EE9">
            <w:pPr>
              <w:pStyle w:val="a3"/>
            </w:pPr>
            <w:r w:rsidRPr="002C4BF3">
              <w:t xml:space="preserve">       </w:t>
            </w:r>
            <w:r w:rsidRPr="002C4BF3">
              <w:t>⑵</w:t>
            </w:r>
            <w:r w:rsidRPr="002C4BF3">
              <w:t xml:space="preserve"> ID 찾기 : 이름과 이메일을 입력 시 해당 이메일로 아이디 전송</w:t>
            </w:r>
          </w:p>
          <w:p w14:paraId="39A02038" w14:textId="77777777" w:rsidR="00900347" w:rsidRPr="002C4BF3" w:rsidRDefault="00BD5EE9">
            <w:pPr>
              <w:pStyle w:val="a3"/>
            </w:pPr>
            <w:r w:rsidRPr="002C4BF3">
              <w:t xml:space="preserve">       </w:t>
            </w:r>
            <w:r w:rsidRPr="002C4BF3">
              <w:t>⑶</w:t>
            </w:r>
            <w:r w:rsidRPr="002C4BF3">
              <w:t xml:space="preserve"> PW찾기 : 아이디와 이메일을 입력 시 해당 이메일로 비밀번호 전송 </w:t>
            </w:r>
          </w:p>
          <w:p w14:paraId="4F00D591" w14:textId="77777777" w:rsidR="00900347" w:rsidRPr="002C4BF3" w:rsidRDefault="00BD5EE9">
            <w:pPr>
              <w:pStyle w:val="a3"/>
            </w:pPr>
            <w:r w:rsidRPr="002C4BF3">
              <w:t xml:space="preserve">      </w:t>
            </w:r>
          </w:p>
          <w:p w14:paraId="6E0DF19E" w14:textId="77777777" w:rsidR="00900347" w:rsidRPr="002C4BF3" w:rsidRDefault="00BD5EE9">
            <w:pPr>
              <w:pStyle w:val="a3"/>
            </w:pPr>
            <w:r w:rsidRPr="002C4BF3">
              <w:t xml:space="preserve">   </w:t>
            </w:r>
            <w:r w:rsidRPr="002C4BF3">
              <w:t>□</w:t>
            </w:r>
            <w:r w:rsidRPr="002C4BF3">
              <w:t xml:space="preserve"> </w:t>
            </w:r>
            <w:r w:rsidR="008F3951">
              <w:t>고객사</w:t>
            </w:r>
            <w:r w:rsidR="008F3951">
              <w:rPr>
                <w:rFonts w:hint="eastAsia"/>
              </w:rPr>
              <w:t xml:space="preserve"> </w:t>
            </w:r>
            <w:r w:rsidR="001020C1" w:rsidRPr="002C4BF3">
              <w:rPr>
                <w:rFonts w:hint="eastAsia"/>
              </w:rPr>
              <w:t>사원</w:t>
            </w:r>
          </w:p>
          <w:p w14:paraId="27FB215A" w14:textId="77777777" w:rsidR="00900347" w:rsidRPr="002C4BF3" w:rsidRDefault="00BD5EE9">
            <w:pPr>
              <w:pStyle w:val="a3"/>
            </w:pPr>
            <w:r w:rsidRPr="002C4BF3">
              <w:t xml:space="preserve">     </w:t>
            </w:r>
            <w:r w:rsidRPr="002C4BF3">
              <w:t>①</w:t>
            </w:r>
            <w:r w:rsidRPr="002C4BF3">
              <w:t xml:space="preserve"> </w:t>
            </w:r>
            <w:r w:rsidR="001020C1" w:rsidRPr="002C4BF3">
              <w:rPr>
                <w:rFonts w:hint="eastAsia"/>
              </w:rPr>
              <w:t>이메일</w:t>
            </w:r>
          </w:p>
          <w:p w14:paraId="683B4359" w14:textId="674760D7" w:rsidR="00900347" w:rsidRDefault="00BD5EE9">
            <w:pPr>
              <w:pStyle w:val="a3"/>
            </w:pPr>
            <w:r w:rsidRPr="002C4BF3">
              <w:t xml:space="preserve">      -  </w:t>
            </w:r>
            <w:r w:rsidR="00E518D0">
              <w:t>받은</w:t>
            </w:r>
            <w:r w:rsidR="00E518D0">
              <w:rPr>
                <w:rFonts w:hint="eastAsia"/>
              </w:rPr>
              <w:t xml:space="preserve"> 메일은 받은</w:t>
            </w:r>
            <w:r w:rsidR="000E78F8">
              <w:rPr>
                <w:rFonts w:hint="eastAsia"/>
              </w:rPr>
              <w:t xml:space="preserve"> </w:t>
            </w:r>
            <w:r w:rsidR="00E518D0">
              <w:rPr>
                <w:rFonts w:hint="eastAsia"/>
              </w:rPr>
              <w:t>메일</w:t>
            </w:r>
            <w:r w:rsidR="000E78F8">
              <w:rPr>
                <w:rFonts w:hint="eastAsia"/>
              </w:rPr>
              <w:t xml:space="preserve"> </w:t>
            </w:r>
            <w:r w:rsidR="00E518D0">
              <w:rPr>
                <w:rFonts w:hint="eastAsia"/>
              </w:rPr>
              <w:t>함에서 확인</w:t>
            </w:r>
          </w:p>
          <w:p w14:paraId="44939C60" w14:textId="4FD137C4" w:rsidR="00E518D0" w:rsidRDefault="00E518D0">
            <w:pPr>
              <w:pStyle w:val="a3"/>
            </w:pPr>
            <w:r>
              <w:rPr>
                <w:rFonts w:hint="eastAsia"/>
              </w:rPr>
              <w:t xml:space="preserve">      -  보낸 메일은 보낸</w:t>
            </w:r>
            <w:r w:rsidR="000E7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 w:rsidR="000E7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함에서 확인</w:t>
            </w:r>
          </w:p>
          <w:p w14:paraId="6DE2F00E" w14:textId="21D781E2" w:rsidR="00E518D0" w:rsidRDefault="00E518D0">
            <w:pPr>
              <w:pStyle w:val="a3"/>
            </w:pPr>
            <w:r>
              <w:rPr>
                <w:rFonts w:hint="eastAsia"/>
              </w:rPr>
              <w:t xml:space="preserve">      -  모든 메일 삭제</w:t>
            </w:r>
            <w:r w:rsidR="000E7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휴지통으로 이</w:t>
            </w:r>
            <w:r w:rsidR="007352D0">
              <w:rPr>
                <w:rFonts w:hint="eastAsia"/>
              </w:rPr>
              <w:t>동, 영구삭제</w:t>
            </w:r>
          </w:p>
          <w:p w14:paraId="3620397B" w14:textId="77777777" w:rsidR="007352D0" w:rsidRDefault="007352D0">
            <w:pPr>
              <w:pStyle w:val="a3"/>
            </w:pPr>
            <w:r>
              <w:rPr>
                <w:rFonts w:hint="eastAsia"/>
              </w:rPr>
              <w:t xml:space="preserve">      -  중요한 메일을 모아두는 북마크 기능</w:t>
            </w:r>
          </w:p>
          <w:p w14:paraId="0D49E8D9" w14:textId="61B61885" w:rsidR="007352D0" w:rsidRDefault="007352D0">
            <w:pPr>
              <w:pStyle w:val="a3"/>
            </w:pPr>
            <w:r>
              <w:rPr>
                <w:rFonts w:hint="eastAsia"/>
              </w:rPr>
              <w:t xml:space="preserve">      -  메일 작성 도중 취소버튼 클릭</w:t>
            </w:r>
            <w:r w:rsidR="000E7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임시보관 </w:t>
            </w:r>
          </w:p>
          <w:p w14:paraId="6776730B" w14:textId="77777777" w:rsidR="007352D0" w:rsidRDefault="007352D0" w:rsidP="007352D0">
            <w:pPr>
              <w:pStyle w:val="a3"/>
              <w:ind w:firstLineChars="300" w:firstLine="600"/>
            </w:pPr>
            <w:r>
              <w:rPr>
                <w:rFonts w:hint="eastAsia"/>
              </w:rPr>
              <w:t>여부를 묻고 확인버튼을 누르면 임시보관</w:t>
            </w:r>
          </w:p>
          <w:p w14:paraId="46285F43" w14:textId="77777777" w:rsidR="007352D0" w:rsidRDefault="007352D0" w:rsidP="007352D0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파일을 첨부한 메일</w:t>
            </w:r>
          </w:p>
          <w:p w14:paraId="15DB6742" w14:textId="77777777" w:rsidR="007352D0" w:rsidRDefault="007352D0" w:rsidP="007352D0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키워드로 메일을 검색</w:t>
            </w:r>
          </w:p>
          <w:p w14:paraId="1D150142" w14:textId="5DA36DBF" w:rsidR="007352D0" w:rsidRPr="007352D0" w:rsidRDefault="007352D0" w:rsidP="007352D0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>부서로 메일 발송</w:t>
            </w:r>
            <w:r w:rsidR="000E7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부서 직원들 모두에게 발송</w:t>
            </w:r>
          </w:p>
          <w:p w14:paraId="49DDEFE2" w14:textId="77777777" w:rsidR="00900347" w:rsidRPr="002C4BF3" w:rsidRDefault="00BD5EE9">
            <w:pPr>
              <w:pStyle w:val="a3"/>
            </w:pPr>
            <w:r w:rsidRPr="002C4BF3">
              <w:lastRenderedPageBreak/>
              <w:t xml:space="preserve">     </w:t>
            </w:r>
            <w:r w:rsidRPr="002C4BF3">
              <w:t>②</w:t>
            </w:r>
            <w:r w:rsidRPr="002C4BF3">
              <w:t xml:space="preserve"> </w:t>
            </w:r>
            <w:r w:rsidR="001020C1" w:rsidRPr="002C4BF3">
              <w:rPr>
                <w:rFonts w:hint="eastAsia"/>
              </w:rPr>
              <w:t>결제</w:t>
            </w:r>
          </w:p>
          <w:p w14:paraId="62487FB3" w14:textId="77777777" w:rsidR="007352D0" w:rsidRPr="007352D0" w:rsidRDefault="00BD5EE9" w:rsidP="007352D0">
            <w:pPr>
              <w:pStyle w:val="a3"/>
              <w:rPr>
                <w:rFonts w:eastAsia="굴림" w:hAnsi="굴림" w:cs="굴림"/>
                <w:bdr w:val="none" w:sz="0" w:space="0" w:color="auto"/>
              </w:rPr>
            </w:pPr>
            <w:r w:rsidRPr="002C4BF3">
              <w:t xml:space="preserve">      </w:t>
            </w:r>
            <w:r w:rsidR="007352D0" w:rsidRPr="007352D0">
              <w:rPr>
                <w:rFonts w:hAnsi="굴림" w:cs="굴림"/>
                <w:bdr w:val="none" w:sz="0" w:space="0" w:color="auto"/>
              </w:rPr>
              <w:t xml:space="preserve">- </w:t>
            </w:r>
            <w:r w:rsidR="007352D0" w:rsidRPr="007352D0">
              <w:rPr>
                <w:rFonts w:hAnsi="맑은 고딕" w:cs="굴림" w:hint="eastAsia"/>
                <w:bdr w:val="none" w:sz="0" w:space="0" w:color="auto"/>
              </w:rPr>
              <w:t>결재 올리기</w:t>
            </w:r>
          </w:p>
          <w:p w14:paraId="1257E4A0" w14:textId="2228ABB6" w:rsidR="007352D0" w:rsidRPr="007352D0" w:rsidRDefault="007352D0" w:rsidP="007352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ind w:firstLineChars="400" w:firstLine="800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hAnsi="맑은 고딕" w:cs="굴림" w:hint="eastAsia"/>
                <w:bdr w:val="none" w:sz="0" w:space="0" w:color="auto"/>
              </w:rPr>
              <w:t>⑴ 문서 번호는 기안자</w:t>
            </w:r>
            <w:r w:rsidRPr="007352D0">
              <w:rPr>
                <w:rFonts w:hAnsi="굴림" w:cs="굴림"/>
                <w:bdr w:val="none" w:sz="0" w:space="0" w:color="auto"/>
              </w:rPr>
              <w:t xml:space="preserve">, </w:t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>기안부서</w:t>
            </w:r>
            <w:r w:rsidRPr="007352D0">
              <w:rPr>
                <w:rFonts w:hAnsi="굴림" w:cs="굴림"/>
                <w:bdr w:val="none" w:sz="0" w:space="0" w:color="auto"/>
              </w:rPr>
              <w:t xml:space="preserve">, </w:t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>기안일자로 자동 생성된다</w:t>
            </w:r>
            <w:r w:rsidRPr="007352D0">
              <w:rPr>
                <w:rFonts w:hAnsi="굴림" w:cs="굴림"/>
                <w:bdr w:val="none" w:sz="0" w:space="0" w:color="auto"/>
              </w:rPr>
              <w:t xml:space="preserve">. </w:t>
            </w:r>
          </w:p>
          <w:p w14:paraId="50EA857F" w14:textId="77777777" w:rsidR="007352D0" w:rsidRPr="007352D0" w:rsidRDefault="007352D0" w:rsidP="007352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eastAsia="굴림" w:hAnsi="굴림" w:cs="굴림"/>
                <w:bdr w:val="none" w:sz="0" w:space="0" w:color="auto"/>
              </w:rPr>
              <w:tab/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>⑵ 기안자가 설정한 공개 범위까지 공개가 가능하다</w:t>
            </w:r>
            <w:r w:rsidRPr="007352D0">
              <w:rPr>
                <w:rFonts w:hAnsi="굴림" w:cs="굴림"/>
                <w:bdr w:val="none" w:sz="0" w:space="0" w:color="auto"/>
              </w:rPr>
              <w:t xml:space="preserve">. </w:t>
            </w:r>
          </w:p>
          <w:p w14:paraId="50103BE4" w14:textId="77777777" w:rsidR="007352D0" w:rsidRPr="007352D0" w:rsidRDefault="007352D0" w:rsidP="007352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ind w:firstLineChars="400" w:firstLine="800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hAnsi="맑은 고딕" w:cs="굴림" w:hint="eastAsia"/>
                <w:bdr w:val="none" w:sz="0" w:space="0" w:color="auto"/>
              </w:rPr>
              <w:t>⑶ 결재자를 선택할 수 있고 결재라인 순서대로 결재가 진행된다</w:t>
            </w:r>
            <w:r w:rsidRPr="007352D0">
              <w:rPr>
                <w:rFonts w:hAnsi="굴림" w:cs="굴림"/>
                <w:bdr w:val="none" w:sz="0" w:space="0" w:color="auto"/>
              </w:rPr>
              <w:t>.</w:t>
            </w:r>
          </w:p>
          <w:p w14:paraId="19D6831B" w14:textId="5CACEEC9" w:rsidR="007352D0" w:rsidRPr="007352D0" w:rsidRDefault="007352D0" w:rsidP="007352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ind w:firstLineChars="400" w:firstLine="800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hAnsi="맑은 고딕" w:cs="굴림" w:hint="eastAsia"/>
                <w:bdr w:val="none" w:sz="0" w:space="0" w:color="auto"/>
              </w:rPr>
              <w:t>⑷ 결재</w:t>
            </w:r>
            <w:r w:rsidR="000E78F8">
              <w:rPr>
                <w:rFonts w:hAnsi="맑은 고딕" w:cs="굴림" w:hint="eastAsia"/>
                <w:bdr w:val="none" w:sz="0" w:space="0" w:color="auto"/>
              </w:rPr>
              <w:t xml:space="preserve"> </w:t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>시 비밀번호를 입력한다</w:t>
            </w:r>
            <w:r w:rsidRPr="007352D0">
              <w:rPr>
                <w:rFonts w:hAnsi="굴림" w:cs="굴림"/>
                <w:bdr w:val="none" w:sz="0" w:space="0" w:color="auto"/>
              </w:rPr>
              <w:t>.</w:t>
            </w:r>
          </w:p>
          <w:p w14:paraId="55705E27" w14:textId="78310CFD" w:rsidR="007352D0" w:rsidRPr="007352D0" w:rsidRDefault="007352D0" w:rsidP="007352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ind w:firstLineChars="400" w:firstLine="800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hAnsi="맑은 고딕" w:cs="굴림" w:hint="eastAsia"/>
                <w:bdr w:val="none" w:sz="0" w:space="0" w:color="auto"/>
              </w:rPr>
              <w:t>⑸ 한 번 결재된 문서는 수정 및 삭제가 불가능하다</w:t>
            </w:r>
            <w:r w:rsidRPr="007352D0">
              <w:rPr>
                <w:rFonts w:hAnsi="굴림" w:cs="굴림"/>
                <w:bdr w:val="none" w:sz="0" w:space="0" w:color="auto"/>
              </w:rPr>
              <w:t>.</w:t>
            </w:r>
          </w:p>
          <w:p w14:paraId="52D8D29D" w14:textId="77777777" w:rsidR="007352D0" w:rsidRPr="007352D0" w:rsidRDefault="007352D0" w:rsidP="007352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ind w:firstLineChars="200" w:firstLine="400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hAnsi="굴림" w:cs="굴림"/>
                <w:bdr w:val="none" w:sz="0" w:space="0" w:color="auto"/>
              </w:rPr>
              <w:t xml:space="preserve">- </w:t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>기결</w:t>
            </w:r>
            <w:r w:rsidRPr="007352D0">
              <w:rPr>
                <w:rFonts w:hAnsi="굴림" w:cs="굴림"/>
                <w:bdr w:val="none" w:sz="0" w:space="0" w:color="auto"/>
              </w:rPr>
              <w:t>/</w:t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>반려를 통해 결과를 확인</w:t>
            </w:r>
          </w:p>
          <w:p w14:paraId="63149FB5" w14:textId="77777777" w:rsidR="007352D0" w:rsidRPr="007352D0" w:rsidRDefault="007352D0" w:rsidP="007352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ind w:firstLineChars="400" w:firstLine="800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hAnsi="맑은 고딕" w:cs="굴림" w:hint="eastAsia"/>
                <w:bdr w:val="none" w:sz="0" w:space="0" w:color="auto"/>
              </w:rPr>
              <w:t>⑴ 반려시에는 반려사유도 작성하여 기안자도 결과를 확인한다</w:t>
            </w:r>
            <w:r w:rsidRPr="007352D0">
              <w:rPr>
                <w:rFonts w:hAnsi="굴림" w:cs="굴림"/>
                <w:bdr w:val="none" w:sz="0" w:space="0" w:color="auto"/>
              </w:rPr>
              <w:t>.</w:t>
            </w:r>
          </w:p>
          <w:p w14:paraId="293FD851" w14:textId="77777777" w:rsidR="007352D0" w:rsidRPr="007352D0" w:rsidRDefault="007352D0" w:rsidP="007352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ind w:firstLineChars="400" w:firstLine="800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hAnsi="맑은 고딕" w:cs="굴림" w:hint="eastAsia"/>
                <w:bdr w:val="none" w:sz="0" w:space="0" w:color="auto"/>
              </w:rPr>
              <w:t>⑵ 최종 결재 완료된 문서는 삭제가 불가능하다</w:t>
            </w:r>
            <w:r w:rsidRPr="007352D0">
              <w:rPr>
                <w:rFonts w:hAnsi="굴림" w:cs="굴림"/>
                <w:bdr w:val="none" w:sz="0" w:space="0" w:color="auto"/>
              </w:rPr>
              <w:t>.</w:t>
            </w:r>
          </w:p>
          <w:p w14:paraId="115A750B" w14:textId="77777777" w:rsidR="00900347" w:rsidRPr="007352D0" w:rsidRDefault="00900347">
            <w:pPr>
              <w:pStyle w:val="a3"/>
            </w:pPr>
          </w:p>
          <w:p w14:paraId="5648E3C3" w14:textId="77777777" w:rsidR="00900347" w:rsidRPr="002C4BF3" w:rsidRDefault="00BD5EE9">
            <w:pPr>
              <w:pStyle w:val="a3"/>
            </w:pPr>
            <w:r w:rsidRPr="002C4BF3">
              <w:t xml:space="preserve">     </w:t>
            </w:r>
            <w:r w:rsidRPr="002C4BF3">
              <w:t>③</w:t>
            </w:r>
            <w:r w:rsidRPr="002C4BF3">
              <w:t xml:space="preserve"> </w:t>
            </w:r>
            <w:r w:rsidR="001020C1" w:rsidRPr="002C4BF3">
              <w:rPr>
                <w:rFonts w:hint="eastAsia"/>
              </w:rPr>
              <w:t>일정</w:t>
            </w:r>
          </w:p>
          <w:p w14:paraId="45569598" w14:textId="77777777" w:rsidR="007352D0" w:rsidRDefault="007352D0" w:rsidP="007352D0">
            <w:pPr>
              <w:pStyle w:val="a3"/>
              <w:ind w:firstLineChars="200" w:firstLine="400"/>
              <w:rPr>
                <w:rFonts w:hAnsi="맑은 고딕" w:cs="굴림"/>
                <w:bdr w:val="none" w:sz="0" w:space="0" w:color="auto"/>
              </w:rPr>
            </w:pPr>
            <w:r w:rsidRPr="007352D0">
              <w:rPr>
                <w:rFonts w:hAnsi="굴림" w:cs="굴림"/>
                <w:bdr w:val="none" w:sz="0" w:space="0" w:color="auto"/>
              </w:rPr>
              <w:t xml:space="preserve">- </w:t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 xml:space="preserve">회사 일정 </w:t>
            </w:r>
            <w:r>
              <w:rPr>
                <w:rFonts w:hAnsi="맑은 고딕" w:cs="굴림" w:hint="eastAsia"/>
                <w:bdr w:val="none" w:sz="0" w:space="0" w:color="auto"/>
              </w:rPr>
              <w:t>관리</w:t>
            </w:r>
          </w:p>
          <w:p w14:paraId="25B5B552" w14:textId="4C726C2E" w:rsidR="007352D0" w:rsidRDefault="007352D0" w:rsidP="007352D0">
            <w:pPr>
              <w:pStyle w:val="a3"/>
              <w:ind w:firstLineChars="200" w:firstLine="400"/>
              <w:rPr>
                <w:rFonts w:hAnsi="맑은 고딕" w:cs="굴림"/>
                <w:bdr w:val="none" w:sz="0" w:space="0" w:color="auto"/>
              </w:rPr>
            </w:pPr>
            <w:r>
              <w:rPr>
                <w:rFonts w:hAnsi="맑은 고딕" w:cs="굴림" w:hint="eastAsia"/>
                <w:bdr w:val="none" w:sz="0" w:space="0" w:color="auto"/>
              </w:rPr>
              <w:t xml:space="preserve">      </w:t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>⑴</w:t>
            </w:r>
            <w:r>
              <w:rPr>
                <w:rFonts w:hAnsi="맑은 고딕" w:cs="굴림" w:hint="eastAsia"/>
                <w:bdr w:val="none" w:sz="0" w:space="0" w:color="auto"/>
              </w:rPr>
              <w:t xml:space="preserve"> 회사일정 권한이 있을</w:t>
            </w:r>
            <w:r w:rsidR="000E78F8">
              <w:rPr>
                <w:rFonts w:hAnsi="맑은 고딕" w:cs="굴림" w:hint="eastAsia"/>
                <w:bdr w:val="none" w:sz="0" w:space="0" w:color="auto"/>
              </w:rPr>
              <w:t xml:space="preserve"> </w:t>
            </w:r>
            <w:r>
              <w:rPr>
                <w:rFonts w:hAnsi="맑은 고딕" w:cs="굴림" w:hint="eastAsia"/>
                <w:bdr w:val="none" w:sz="0" w:space="0" w:color="auto"/>
              </w:rPr>
              <w:t>경우만 등록,</w:t>
            </w:r>
            <w:r w:rsidR="000E78F8">
              <w:rPr>
                <w:rFonts w:hAnsi="맑은 고딕" w:cs="굴림"/>
                <w:bdr w:val="none" w:sz="0" w:space="0" w:color="auto"/>
              </w:rPr>
              <w:t xml:space="preserve"> </w:t>
            </w:r>
            <w:r>
              <w:rPr>
                <w:rFonts w:hAnsi="맑은 고딕" w:cs="굴림" w:hint="eastAsia"/>
                <w:bdr w:val="none" w:sz="0" w:space="0" w:color="auto"/>
              </w:rPr>
              <w:t>삭제, 수정이 가능하다.</w:t>
            </w:r>
          </w:p>
          <w:p w14:paraId="46F9E11B" w14:textId="77777777" w:rsidR="007352D0" w:rsidRPr="007352D0" w:rsidRDefault="007352D0" w:rsidP="007352D0">
            <w:pPr>
              <w:pStyle w:val="a3"/>
              <w:ind w:firstLineChars="200" w:firstLine="400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hAnsi="굴림" w:cs="굴림"/>
                <w:bdr w:val="none" w:sz="0" w:space="0" w:color="auto"/>
              </w:rPr>
              <w:t xml:space="preserve">- </w:t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 xml:space="preserve">부서 일정 확인 및 등록 </w:t>
            </w:r>
          </w:p>
          <w:p w14:paraId="7B3DAC3C" w14:textId="77777777" w:rsidR="007352D0" w:rsidRPr="007352D0" w:rsidRDefault="007352D0" w:rsidP="007352D0">
            <w:pPr>
              <w:pStyle w:val="a3"/>
              <w:ind w:firstLineChars="200" w:firstLine="400"/>
              <w:rPr>
                <w:rFonts w:eastAsia="굴림" w:hAnsi="굴림" w:cs="굴림"/>
                <w:bdr w:val="none" w:sz="0" w:space="0" w:color="auto"/>
              </w:rPr>
            </w:pPr>
            <w:r w:rsidRPr="007352D0">
              <w:rPr>
                <w:rFonts w:hAnsi="굴림" w:cs="굴림"/>
                <w:bdr w:val="none" w:sz="0" w:space="0" w:color="auto"/>
              </w:rPr>
              <w:t xml:space="preserve">- </w:t>
            </w:r>
            <w:r>
              <w:rPr>
                <w:rFonts w:hAnsi="맑은 고딕" w:cs="굴림" w:hint="eastAsia"/>
                <w:bdr w:val="none" w:sz="0" w:space="0" w:color="auto"/>
              </w:rPr>
              <w:t>개인</w:t>
            </w:r>
            <w:r w:rsidRPr="007352D0">
              <w:rPr>
                <w:rFonts w:hAnsi="맑은 고딕" w:cs="굴림" w:hint="eastAsia"/>
                <w:bdr w:val="none" w:sz="0" w:space="0" w:color="auto"/>
              </w:rPr>
              <w:t xml:space="preserve"> 일정 확인 및 등록 </w:t>
            </w:r>
          </w:p>
          <w:p w14:paraId="08057B6D" w14:textId="77777777" w:rsidR="00900347" w:rsidRPr="007352D0" w:rsidRDefault="00900347" w:rsidP="001020C1">
            <w:pPr>
              <w:pStyle w:val="a3"/>
            </w:pPr>
          </w:p>
          <w:p w14:paraId="555CC15D" w14:textId="77777777" w:rsidR="00900347" w:rsidRPr="002C4BF3" w:rsidRDefault="00BD5EE9">
            <w:pPr>
              <w:pStyle w:val="a3"/>
            </w:pPr>
            <w:r w:rsidRPr="002C4BF3">
              <w:t xml:space="preserve">     </w:t>
            </w:r>
            <w:r w:rsidRPr="002C4BF3">
              <w:t>④</w:t>
            </w:r>
            <w:r w:rsidRPr="002C4BF3">
              <w:t xml:space="preserve"> </w:t>
            </w:r>
            <w:r w:rsidR="00DE5ABD" w:rsidRPr="002C4BF3">
              <w:rPr>
                <w:rFonts w:hint="eastAsia"/>
              </w:rPr>
              <w:t xml:space="preserve">시설 </w:t>
            </w:r>
            <w:r w:rsidR="001020C1" w:rsidRPr="002C4BF3">
              <w:rPr>
                <w:rFonts w:hint="eastAsia"/>
              </w:rPr>
              <w:t>예약</w:t>
            </w:r>
          </w:p>
          <w:p w14:paraId="6272F289" w14:textId="77777777" w:rsidR="00900347" w:rsidRDefault="00BD5EE9">
            <w:pPr>
              <w:pStyle w:val="a3"/>
            </w:pPr>
            <w:r w:rsidRPr="002C4BF3">
              <w:t xml:space="preserve">      - </w:t>
            </w:r>
            <w:r w:rsidR="006E5A9D">
              <w:t>원하는</w:t>
            </w:r>
            <w:r w:rsidR="006E5A9D">
              <w:rPr>
                <w:rFonts w:hint="eastAsia"/>
              </w:rPr>
              <w:t xml:space="preserve"> 시설을 예약할 수 있다.</w:t>
            </w:r>
          </w:p>
          <w:p w14:paraId="6ECF653B" w14:textId="77777777" w:rsidR="006E5A9D" w:rsidRPr="002C4BF3" w:rsidRDefault="006E5A9D">
            <w:pPr>
              <w:pStyle w:val="a3"/>
            </w:pPr>
            <w:r>
              <w:rPr>
                <w:rFonts w:hint="eastAsia"/>
              </w:rPr>
              <w:t xml:space="preserve">      - 예약 내역을 확인하고, 등록할 수 있다.</w:t>
            </w:r>
          </w:p>
          <w:p w14:paraId="256B851E" w14:textId="77777777" w:rsidR="00900347" w:rsidRPr="002C4BF3" w:rsidRDefault="00900347">
            <w:pPr>
              <w:pStyle w:val="a3"/>
            </w:pPr>
          </w:p>
          <w:p w14:paraId="28DE8CF7" w14:textId="77777777" w:rsidR="006E5A9D" w:rsidRDefault="00BD5EE9" w:rsidP="006E5A9D">
            <w:pPr>
              <w:pStyle w:val="a3"/>
              <w:rPr>
                <w:rFonts w:ascii="Cambria Math" w:hAnsi="Cambria Math"/>
              </w:rPr>
            </w:pPr>
            <w:r w:rsidRPr="002C4BF3">
              <w:t xml:space="preserve">   </w:t>
            </w:r>
            <w:r w:rsidR="001020C1" w:rsidRPr="002C4BF3">
              <w:rPr>
                <w:rFonts w:ascii="Cambria Math" w:hAnsi="Cambria Math"/>
              </w:rPr>
              <w:t xml:space="preserve">⑤ </w:t>
            </w:r>
            <w:r w:rsidR="001020C1" w:rsidRPr="002C4BF3">
              <w:rPr>
                <w:rFonts w:ascii="Cambria Math" w:hAnsi="Cambria Math" w:hint="eastAsia"/>
              </w:rPr>
              <w:t>메신저</w:t>
            </w:r>
          </w:p>
          <w:p w14:paraId="7CD2BAFD" w14:textId="77777777" w:rsidR="006E5A9D" w:rsidRDefault="00814F1D" w:rsidP="00814F1D">
            <w:pPr>
              <w:pStyle w:val="a3"/>
              <w:numPr>
                <w:ilvl w:val="0"/>
                <w:numId w:val="6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프로필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목록에서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실시간으로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로그인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여부를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확인할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있다</w:t>
            </w:r>
            <w:r>
              <w:rPr>
                <w:rFonts w:ascii="Cambria Math" w:hAnsi="Cambria Math" w:hint="eastAsia"/>
              </w:rPr>
              <w:t>.</w:t>
            </w:r>
          </w:p>
          <w:p w14:paraId="3B5C8541" w14:textId="77777777" w:rsidR="00814F1D" w:rsidRDefault="00814F1D" w:rsidP="00814F1D">
            <w:pPr>
              <w:pStyle w:val="a3"/>
              <w:numPr>
                <w:ilvl w:val="0"/>
                <w:numId w:val="6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1:1</w:t>
            </w:r>
            <w:r>
              <w:rPr>
                <w:rFonts w:ascii="Cambria Math" w:hAnsi="Cambria Math" w:hint="eastAsia"/>
              </w:rPr>
              <w:t>채팅방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또는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단체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채팅방을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만들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있다</w:t>
            </w:r>
            <w:r>
              <w:rPr>
                <w:rFonts w:ascii="Cambria Math" w:hAnsi="Cambria Math" w:hint="eastAsia"/>
              </w:rPr>
              <w:t>.</w:t>
            </w:r>
          </w:p>
          <w:p w14:paraId="6770E681" w14:textId="77777777" w:rsidR="00814F1D" w:rsidRDefault="00814F1D" w:rsidP="00814F1D">
            <w:pPr>
              <w:pStyle w:val="a3"/>
              <w:numPr>
                <w:ilvl w:val="0"/>
                <w:numId w:val="6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텍스트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메시지를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보낼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있다</w:t>
            </w:r>
            <w:r>
              <w:rPr>
                <w:rFonts w:ascii="Cambria Math" w:hAnsi="Cambria Math" w:hint="eastAsia"/>
              </w:rPr>
              <w:t>.</w:t>
            </w:r>
          </w:p>
          <w:p w14:paraId="7147BF2C" w14:textId="77777777" w:rsidR="00814F1D" w:rsidRDefault="00814F1D" w:rsidP="00814F1D">
            <w:pPr>
              <w:pStyle w:val="a3"/>
              <w:numPr>
                <w:ilvl w:val="0"/>
                <w:numId w:val="6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이미지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메시지를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보낼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있다</w:t>
            </w:r>
            <w:r>
              <w:rPr>
                <w:rFonts w:ascii="Cambria Math" w:hAnsi="Cambria Math" w:hint="eastAsia"/>
              </w:rPr>
              <w:t>.</w:t>
            </w:r>
          </w:p>
          <w:p w14:paraId="687DF2CB" w14:textId="1B126AFE" w:rsidR="00814F1D" w:rsidRPr="002C4BF3" w:rsidRDefault="00814F1D" w:rsidP="00814F1D">
            <w:pPr>
              <w:pStyle w:val="a3"/>
              <w:numPr>
                <w:ilvl w:val="0"/>
                <w:numId w:val="6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안</w:t>
            </w:r>
            <w:r w:rsidR="000F488F"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읽은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사람의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표기해</w:t>
            </w:r>
            <w:r w:rsidR="000F488F"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준다</w:t>
            </w:r>
            <w:r>
              <w:rPr>
                <w:rFonts w:ascii="Cambria Math" w:hAnsi="Cambria Math" w:hint="eastAsia"/>
              </w:rPr>
              <w:t>.</w:t>
            </w:r>
          </w:p>
          <w:p w14:paraId="42D840AB" w14:textId="77777777" w:rsidR="001020C1" w:rsidRDefault="001020C1" w:rsidP="00C84F01">
            <w:pPr>
              <w:pStyle w:val="a3"/>
              <w:ind w:firstLineChars="100" w:firstLine="200"/>
              <w:rPr>
                <w:rFonts w:ascii="Cambria Math" w:hAnsi="Cambria Math"/>
              </w:rPr>
            </w:pPr>
            <w:r w:rsidRPr="002C4BF3">
              <w:rPr>
                <w:rFonts w:ascii="Cambria Math" w:hAnsi="Cambria Math"/>
              </w:rPr>
              <w:t>⑥</w:t>
            </w:r>
            <w:r w:rsidRPr="002C4BF3">
              <w:rPr>
                <w:rFonts w:ascii="Cambria Math" w:hAnsi="Cambria Math" w:hint="eastAsia"/>
              </w:rPr>
              <w:t>근태</w:t>
            </w:r>
          </w:p>
          <w:p w14:paraId="7D35C1AD" w14:textId="77777777" w:rsidR="00814F1D" w:rsidRPr="00814F1D" w:rsidRDefault="00814F1D" w:rsidP="00814F1D">
            <w:pPr>
              <w:pStyle w:val="ac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ind w:leftChars="0"/>
              <w:rPr>
                <w:rFonts w:eastAsia="굴림" w:hAnsi="굴림" w:cs="굴림"/>
                <w:bdr w:val="none" w:sz="0" w:space="0" w:color="auto"/>
              </w:rPr>
            </w:pPr>
            <w:r w:rsidRPr="00814F1D">
              <w:rPr>
                <w:rFonts w:hAnsi="맑은 고딕" w:cs="굴림" w:hint="eastAsia"/>
                <w:bdr w:val="none" w:sz="0" w:space="0" w:color="auto"/>
              </w:rPr>
              <w:t>사원들의 근태 통계를 낼 수 있다</w:t>
            </w:r>
            <w:r w:rsidRPr="00814F1D">
              <w:rPr>
                <w:rFonts w:hAnsi="굴림" w:cs="굴림"/>
                <w:bdr w:val="none" w:sz="0" w:space="0" w:color="auto"/>
              </w:rPr>
              <w:t xml:space="preserve">. </w:t>
            </w:r>
          </w:p>
          <w:p w14:paraId="1253F6B9" w14:textId="77777777" w:rsidR="00814F1D" w:rsidRPr="00814F1D" w:rsidRDefault="00814F1D" w:rsidP="00814F1D">
            <w:pPr>
              <w:pStyle w:val="ac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ind w:leftChars="0"/>
              <w:rPr>
                <w:rFonts w:eastAsia="굴림" w:hAnsi="굴림" w:cs="굴림"/>
                <w:bdr w:val="none" w:sz="0" w:space="0" w:color="auto"/>
              </w:rPr>
            </w:pPr>
            <w:r>
              <w:rPr>
                <w:rFonts w:hAnsi="굴림" w:cs="굴림" w:hint="eastAsia"/>
                <w:bdr w:val="none" w:sz="0" w:space="0" w:color="auto"/>
              </w:rPr>
              <w:t>근태 정보 수정을 요청할 수 있다.</w:t>
            </w:r>
          </w:p>
          <w:p w14:paraId="3A2CC7D6" w14:textId="77777777" w:rsidR="001020C1" w:rsidRPr="002C4BF3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/>
              </w:rPr>
              <w:t xml:space="preserve">   ⑦</w:t>
            </w:r>
            <w:r w:rsidRPr="002C4BF3">
              <w:rPr>
                <w:rFonts w:ascii="Cambria Math" w:hAnsi="Cambria Math" w:hint="eastAsia"/>
              </w:rPr>
              <w:t>클라우드</w:t>
            </w:r>
          </w:p>
          <w:p w14:paraId="62FB3229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사원</w:t>
            </w:r>
            <w:r w:rsidRPr="002C4BF3">
              <w:rPr>
                <w:rFonts w:ascii="Cambria Math" w:hAnsi="Cambria Math" w:hint="eastAsia"/>
              </w:rPr>
              <w:t>(</w:t>
            </w:r>
            <w:r w:rsidRPr="002C4BF3">
              <w:rPr>
                <w:rFonts w:ascii="Cambria Math" w:hAnsi="Cambria Math" w:hint="eastAsia"/>
              </w:rPr>
              <w:t>개인</w:t>
            </w:r>
            <w:r w:rsidRPr="002C4BF3">
              <w:rPr>
                <w:rFonts w:ascii="Cambria Math" w:hAnsi="Cambria Math" w:hint="eastAsia"/>
              </w:rPr>
              <w:t xml:space="preserve">) </w:t>
            </w:r>
            <w:r w:rsidRPr="002C4BF3">
              <w:rPr>
                <w:rFonts w:ascii="Cambria Math" w:hAnsi="Cambria Math" w:hint="eastAsia"/>
              </w:rPr>
              <w:t>과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부서로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나누어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사용</w:t>
            </w:r>
          </w:p>
          <w:p w14:paraId="59C02B6E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lastRenderedPageBreak/>
              <w:t>사원</w:t>
            </w:r>
            <w:r w:rsidRPr="002C4BF3">
              <w:rPr>
                <w:rFonts w:ascii="Cambria Math" w:hAnsi="Cambria Math" w:hint="eastAsia"/>
              </w:rPr>
              <w:t>(</w:t>
            </w:r>
            <w:r w:rsidRPr="002C4BF3">
              <w:rPr>
                <w:rFonts w:ascii="Cambria Math" w:hAnsi="Cambria Math" w:hint="eastAsia"/>
              </w:rPr>
              <w:t>개인</w:t>
            </w:r>
            <w:r w:rsidRPr="002C4BF3">
              <w:rPr>
                <w:rFonts w:ascii="Cambria Math" w:hAnsi="Cambria Math" w:hint="eastAsia"/>
              </w:rPr>
              <w:t xml:space="preserve">)  </w:t>
            </w:r>
            <w:r w:rsidRPr="002C4BF3">
              <w:rPr>
                <w:rFonts w:ascii="Cambria Math" w:hAnsi="Cambria Math" w:hint="eastAsia"/>
              </w:rPr>
              <w:t>클라우드를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업로드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, </w:t>
            </w:r>
            <w:r w:rsidRPr="002C4BF3">
              <w:rPr>
                <w:rFonts w:ascii="Cambria Math" w:hAnsi="Cambria Math" w:hint="eastAsia"/>
              </w:rPr>
              <w:t>다운로드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, </w:t>
            </w:r>
            <w:r w:rsidRPr="002C4BF3">
              <w:rPr>
                <w:rFonts w:ascii="Cambria Math" w:hAnsi="Cambria Math" w:hint="eastAsia"/>
              </w:rPr>
              <w:t>삭제</w:t>
            </w:r>
          </w:p>
          <w:p w14:paraId="3C4F0150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부서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클라우드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업로드</w:t>
            </w:r>
            <w:r w:rsidRPr="002C4BF3">
              <w:rPr>
                <w:rFonts w:ascii="Cambria Math" w:hAnsi="Cambria Math" w:hint="eastAsia"/>
              </w:rPr>
              <w:t>,</w:t>
            </w:r>
            <w:r w:rsidRPr="002C4BF3">
              <w:rPr>
                <w:rFonts w:ascii="Cambria Math" w:hAnsi="Cambria Math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다운로드</w:t>
            </w:r>
            <w:r w:rsidRPr="002C4BF3">
              <w:rPr>
                <w:rFonts w:ascii="Cambria Math" w:hAnsi="Cambria Math" w:hint="eastAsia"/>
              </w:rPr>
              <w:t>,</w:t>
            </w:r>
            <w:r w:rsidRPr="002C4BF3">
              <w:rPr>
                <w:rFonts w:ascii="Cambria Math" w:hAnsi="Cambria Math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삭제</w:t>
            </w:r>
          </w:p>
          <w:p w14:paraId="3DF2388C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업로드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되어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있는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파일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조회</w:t>
            </w:r>
          </w:p>
          <w:p w14:paraId="10702E93" w14:textId="77777777" w:rsidR="001020C1" w:rsidRPr="002C4BF3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/>
              </w:rPr>
              <w:t>⑨</w:t>
            </w:r>
            <w:r w:rsidRPr="002C4BF3">
              <w:rPr>
                <w:rFonts w:ascii="Cambria Math" w:hAnsi="Cambria Math" w:hint="eastAsia"/>
              </w:rPr>
              <w:t>쪽지</w:t>
            </w:r>
          </w:p>
          <w:p w14:paraId="3AB77D77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송</w:t>
            </w:r>
            <w:r w:rsidRPr="002C4BF3">
              <w:rPr>
                <w:rFonts w:ascii="Cambria Math" w:hAnsi="Cambria Math" w:hint="eastAsia"/>
              </w:rPr>
              <w:t>/</w:t>
            </w:r>
            <w:r w:rsidRPr="002C4BF3">
              <w:rPr>
                <w:rFonts w:ascii="Cambria Math" w:hAnsi="Cambria Math" w:hint="eastAsia"/>
              </w:rPr>
              <w:t>수신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리스트</w:t>
            </w:r>
            <w:r w:rsidRPr="002C4BF3">
              <w:rPr>
                <w:rFonts w:ascii="Cambria Math" w:hAnsi="Cambria Math" w:hint="eastAsia"/>
              </w:rPr>
              <w:t xml:space="preserve"> </w:t>
            </w:r>
          </w:p>
          <w:p w14:paraId="2C5523AF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직접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작성과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주소록을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이용해서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수신자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선택</w:t>
            </w:r>
            <w:r w:rsidRPr="002C4BF3">
              <w:rPr>
                <w:rFonts w:ascii="Cambria Math" w:hAnsi="Cambria Math" w:hint="eastAsia"/>
              </w:rPr>
              <w:t xml:space="preserve"> </w:t>
            </w:r>
          </w:p>
          <w:p w14:paraId="5946C82A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파일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첨부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기능</w:t>
            </w:r>
          </w:p>
          <w:p w14:paraId="0B79DA10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송</w:t>
            </w:r>
            <w:r w:rsidRPr="002C4BF3">
              <w:rPr>
                <w:rFonts w:ascii="Cambria Math" w:hAnsi="Cambria Math" w:hint="eastAsia"/>
              </w:rPr>
              <w:t>/</w:t>
            </w:r>
            <w:r w:rsidRPr="002C4BF3">
              <w:rPr>
                <w:rFonts w:ascii="Cambria Math" w:hAnsi="Cambria Math" w:hint="eastAsia"/>
              </w:rPr>
              <w:t>수신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리스트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선택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삭제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및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전체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삭제</w:t>
            </w:r>
          </w:p>
          <w:p w14:paraId="5CAF5361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기본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쪽지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관리</w:t>
            </w:r>
            <w:r w:rsidRPr="002C4BF3">
              <w:rPr>
                <w:rFonts w:ascii="Cambria Math" w:hAnsi="Cambria Math" w:hint="eastAsia"/>
              </w:rPr>
              <w:t xml:space="preserve"> </w:t>
            </w:r>
          </w:p>
          <w:p w14:paraId="4D1E9996" w14:textId="77777777" w:rsidR="001020C1" w:rsidRPr="002C4BF3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⑩</w:t>
            </w:r>
            <w:r w:rsidRPr="002C4BF3">
              <w:rPr>
                <w:rFonts w:ascii="Cambria Math" w:hAnsi="Cambria Math" w:hint="eastAsia"/>
              </w:rPr>
              <w:t>게시판</w:t>
            </w:r>
          </w:p>
          <w:p w14:paraId="29F6F82B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게시판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리스트</w:t>
            </w:r>
            <w:r w:rsidRPr="002C4BF3">
              <w:rPr>
                <w:rFonts w:ascii="Cambria Math" w:hAnsi="Cambria Math" w:hint="eastAsia"/>
              </w:rPr>
              <w:t xml:space="preserve"> </w:t>
            </w:r>
          </w:p>
          <w:p w14:paraId="029B59F3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본인의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작성한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글만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관리</w:t>
            </w:r>
          </w:p>
          <w:p w14:paraId="1CD667F7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파일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첨부</w:t>
            </w:r>
          </w:p>
          <w:p w14:paraId="685F3A69" w14:textId="77777777" w:rsidR="00C84F01" w:rsidRPr="002C4BF3" w:rsidRDefault="00C84F01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/>
              </w:rPr>
              <w:t>Textarea ckaditor </w:t>
            </w:r>
            <w:r w:rsidRPr="002C4BF3">
              <w:rPr>
                <w:rFonts w:ascii="Cambria Math" w:hAnsi="Cambria Math" w:hint="eastAsia"/>
              </w:rPr>
              <w:t>적용</w:t>
            </w:r>
          </w:p>
          <w:p w14:paraId="2850AA29" w14:textId="77777777" w:rsidR="00C84F01" w:rsidRPr="002C4BF3" w:rsidRDefault="00FE5692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작성자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/ </w:t>
            </w:r>
            <w:r w:rsidRPr="002C4BF3">
              <w:rPr>
                <w:rFonts w:ascii="Cambria Math" w:hAnsi="Cambria Math" w:hint="eastAsia"/>
              </w:rPr>
              <w:t>제목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검색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기능</w:t>
            </w:r>
          </w:p>
          <w:p w14:paraId="399C9C78" w14:textId="77777777" w:rsidR="00FE5692" w:rsidRPr="002C4BF3" w:rsidRDefault="00FE5692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댓글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관리</w:t>
            </w:r>
          </w:p>
          <w:p w14:paraId="482B7C90" w14:textId="77777777" w:rsidR="00FE5692" w:rsidRPr="002C4BF3" w:rsidRDefault="00FE5692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문의게시판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, </w:t>
            </w:r>
            <w:r w:rsidRPr="002C4BF3">
              <w:rPr>
                <w:rFonts w:ascii="Cambria Math" w:hAnsi="Cambria Math" w:hint="eastAsia"/>
              </w:rPr>
              <w:t>공지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게시판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>,</w:t>
            </w:r>
            <w:r w:rsidRPr="002C4BF3">
              <w:rPr>
                <w:rFonts w:ascii="Cambria Math" w:hAnsi="Cambria Math" w:hint="eastAsia"/>
              </w:rPr>
              <w:t>양식함</w:t>
            </w:r>
            <w:r w:rsidRPr="002C4BF3">
              <w:rPr>
                <w:rFonts w:ascii="Cambria Math" w:hAnsi="Cambria Math" w:hint="eastAsia"/>
              </w:rPr>
              <w:t>,</w:t>
            </w:r>
            <w:r w:rsidRPr="002C4BF3">
              <w:rPr>
                <w:rFonts w:ascii="Cambria Math" w:hAnsi="Cambria Math" w:hint="eastAsia"/>
              </w:rPr>
              <w:t>자유게시판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등에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활용</w:t>
            </w:r>
          </w:p>
          <w:p w14:paraId="47567967" w14:textId="77777777" w:rsidR="001020C1" w:rsidRPr="002C4BF3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⑪</w:t>
            </w:r>
            <w:r w:rsidRPr="002C4BF3">
              <w:rPr>
                <w:rFonts w:ascii="Cambria Math" w:hAnsi="Cambria Math" w:hint="eastAsia"/>
              </w:rPr>
              <w:t>화상통화</w:t>
            </w:r>
          </w:p>
          <w:p w14:paraId="5B7C3D22" w14:textId="77777777" w:rsidR="00C84F01" w:rsidRPr="002C4BF3" w:rsidRDefault="00DE5ABD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방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번호를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입력하고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입장</w:t>
            </w:r>
          </w:p>
          <w:p w14:paraId="48421D97" w14:textId="77777777" w:rsidR="00DE5ABD" w:rsidRPr="002C4BF3" w:rsidRDefault="00DE5ABD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방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안에서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상대방화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화상통화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기능</w:t>
            </w:r>
          </w:p>
          <w:p w14:paraId="2B75F456" w14:textId="77777777" w:rsidR="00DE5ABD" w:rsidRPr="002C4BF3" w:rsidRDefault="00DE5ABD" w:rsidP="00DE5ABD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방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안에서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상대방화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채팅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기능</w:t>
            </w:r>
          </w:p>
          <w:p w14:paraId="672B4FD8" w14:textId="77777777" w:rsidR="00DE5ABD" w:rsidRPr="002C4BF3" w:rsidRDefault="00DE5ABD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소리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>ON / OFF</w:t>
            </w:r>
          </w:p>
          <w:p w14:paraId="03A3120D" w14:textId="77777777" w:rsidR="00DE5ABD" w:rsidRPr="002C4BF3" w:rsidRDefault="00DE5ABD" w:rsidP="00C84F0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채팅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>ON / OFF</w:t>
            </w:r>
          </w:p>
          <w:p w14:paraId="21F82483" w14:textId="77777777" w:rsidR="001020C1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⑫</w:t>
            </w:r>
            <w:r w:rsidRPr="002C4BF3">
              <w:rPr>
                <w:rFonts w:ascii="Cambria Math" w:hAnsi="Cambria Math" w:hint="eastAsia"/>
              </w:rPr>
              <w:t>투표</w:t>
            </w:r>
          </w:p>
          <w:p w14:paraId="479D7A60" w14:textId="77777777" w:rsidR="00814F1D" w:rsidRDefault="00814F1D" w:rsidP="00814F1D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투표를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등록</w:t>
            </w:r>
            <w:r>
              <w:rPr>
                <w:rFonts w:ascii="Cambria Math" w:hAnsi="Cambria Math" w:hint="eastAsia"/>
              </w:rPr>
              <w:t xml:space="preserve">, </w:t>
            </w:r>
            <w:r>
              <w:rPr>
                <w:rFonts w:ascii="Cambria Math" w:hAnsi="Cambria Math" w:hint="eastAsia"/>
              </w:rPr>
              <w:t>삭제할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있다</w:t>
            </w:r>
            <w:r>
              <w:rPr>
                <w:rFonts w:ascii="Cambria Math" w:hAnsi="Cambria Math" w:hint="eastAsia"/>
              </w:rPr>
              <w:t>.</w:t>
            </w:r>
          </w:p>
          <w:p w14:paraId="7F6C84F8" w14:textId="77777777" w:rsidR="00814F1D" w:rsidRDefault="00814F1D" w:rsidP="00814F1D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투표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결과를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확인할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있다</w:t>
            </w:r>
            <w:r>
              <w:rPr>
                <w:rFonts w:ascii="Cambria Math" w:hAnsi="Cambria Math" w:hint="eastAsia"/>
              </w:rPr>
              <w:t>.</w:t>
            </w:r>
          </w:p>
          <w:p w14:paraId="013624F8" w14:textId="77777777" w:rsidR="00814F1D" w:rsidRPr="002C4BF3" w:rsidRDefault="00814F1D" w:rsidP="00814F1D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중복투표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여부를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설정할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있다</w:t>
            </w:r>
            <w:r>
              <w:rPr>
                <w:rFonts w:ascii="Cambria Math" w:hAnsi="Cambria Math" w:hint="eastAsia"/>
              </w:rPr>
              <w:t>.</w:t>
            </w:r>
          </w:p>
          <w:p w14:paraId="1534EFC6" w14:textId="77777777" w:rsidR="001020C1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⑬</w:t>
            </w:r>
            <w:r w:rsidRPr="002C4BF3">
              <w:rPr>
                <w:rFonts w:ascii="Cambria Math" w:hAnsi="Cambria Math" w:hint="eastAsia"/>
              </w:rPr>
              <w:t>알람</w:t>
            </w:r>
          </w:p>
          <w:p w14:paraId="2ADF42D1" w14:textId="385AFCE3" w:rsidR="00814F1D" w:rsidRDefault="00814F1D" w:rsidP="00814F1D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일정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변경</w:t>
            </w:r>
            <w:r>
              <w:rPr>
                <w:rFonts w:ascii="Cambria Math" w:hAnsi="Cambria Math" w:hint="eastAsia"/>
              </w:rPr>
              <w:t xml:space="preserve">, </w:t>
            </w:r>
            <w:r>
              <w:rPr>
                <w:rFonts w:ascii="Cambria Math" w:hAnsi="Cambria Math" w:hint="eastAsia"/>
              </w:rPr>
              <w:t>이메일</w:t>
            </w:r>
            <w:r w:rsidR="000E78F8"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수신</w:t>
            </w:r>
            <w:r>
              <w:rPr>
                <w:rFonts w:ascii="Cambria Math" w:hAnsi="Cambria Math" w:hint="eastAsia"/>
              </w:rPr>
              <w:t xml:space="preserve">, </w:t>
            </w:r>
            <w:r>
              <w:rPr>
                <w:rFonts w:ascii="Cambria Math" w:hAnsi="Cambria Math" w:hint="eastAsia"/>
              </w:rPr>
              <w:t>쪽지를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받은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경우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알림을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표시한다</w:t>
            </w:r>
            <w:r>
              <w:rPr>
                <w:rFonts w:ascii="Cambria Math" w:hAnsi="Cambria Math" w:hint="eastAsia"/>
              </w:rPr>
              <w:t>.</w:t>
            </w:r>
          </w:p>
          <w:p w14:paraId="521320A2" w14:textId="15A44FB5" w:rsidR="00814F1D" w:rsidRPr="002C4BF3" w:rsidRDefault="00814F1D" w:rsidP="00814F1D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메신저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메시지를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받은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경우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알림을</w:t>
            </w:r>
            <w:r w:rsidR="000E78F8"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표시한다</w:t>
            </w:r>
            <w:r>
              <w:rPr>
                <w:rFonts w:ascii="Cambria Math" w:hAnsi="Cambria Math" w:hint="eastAsia"/>
              </w:rPr>
              <w:t>.</w:t>
            </w:r>
          </w:p>
          <w:p w14:paraId="42D7BABC" w14:textId="77777777" w:rsidR="001020C1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⑭</w:t>
            </w:r>
            <w:r w:rsidR="008F3951" w:rsidRPr="002C4BF3">
              <w:rPr>
                <w:rFonts w:ascii="Cambria Math" w:hAnsi="Cambria Math" w:hint="eastAsia"/>
              </w:rPr>
              <w:t xml:space="preserve"> </w:t>
            </w:r>
            <w:r w:rsidR="008F3951" w:rsidRPr="002C4BF3">
              <w:rPr>
                <w:rFonts w:ascii="Cambria Math" w:hAnsi="Cambria Math" w:hint="eastAsia"/>
              </w:rPr>
              <w:t>마이페이지</w:t>
            </w:r>
          </w:p>
          <w:p w14:paraId="69239237" w14:textId="77777777" w:rsidR="008F3951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개인정보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조회</w:t>
            </w:r>
          </w:p>
          <w:p w14:paraId="14AD329B" w14:textId="77777777" w:rsidR="008F3951" w:rsidRPr="002C4BF3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개인정보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수정</w:t>
            </w:r>
          </w:p>
          <w:p w14:paraId="537B29FE" w14:textId="77777777" w:rsidR="001020C1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⑮</w:t>
            </w:r>
            <w:r w:rsidR="008F3951">
              <w:rPr>
                <w:rFonts w:ascii="Cambria Math" w:hAnsi="Cambria Math" w:hint="eastAsia"/>
              </w:rPr>
              <w:t>투두리스트</w:t>
            </w:r>
          </w:p>
          <w:p w14:paraId="3706CC44" w14:textId="77777777" w:rsidR="008F3951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할일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등록</w:t>
            </w:r>
            <w:r>
              <w:rPr>
                <w:rFonts w:ascii="Cambria Math" w:hAnsi="Cambria Math" w:hint="eastAsia"/>
              </w:rPr>
              <w:t xml:space="preserve">, </w:t>
            </w:r>
            <w:r>
              <w:rPr>
                <w:rFonts w:ascii="Cambria Math" w:hAnsi="Cambria Math" w:hint="eastAsia"/>
              </w:rPr>
              <w:t>수정</w:t>
            </w:r>
            <w:r>
              <w:rPr>
                <w:rFonts w:ascii="Cambria Math" w:hAnsi="Cambria Math" w:hint="eastAsia"/>
              </w:rPr>
              <w:t xml:space="preserve">, </w:t>
            </w:r>
            <w:r>
              <w:rPr>
                <w:rFonts w:ascii="Cambria Math" w:hAnsi="Cambria Math" w:hint="eastAsia"/>
              </w:rPr>
              <w:t>삭제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가능</w:t>
            </w:r>
          </w:p>
          <w:p w14:paraId="1AD72220" w14:textId="77777777" w:rsidR="008F3951" w:rsidRPr="002C4BF3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드래그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앤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드롭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가능</w:t>
            </w:r>
          </w:p>
          <w:p w14:paraId="4A44DBCC" w14:textId="77777777" w:rsidR="001020C1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lastRenderedPageBreak/>
              <w:t xml:space="preserve"> </w:t>
            </w:r>
            <w:r w:rsidRPr="002C4BF3">
              <w:rPr>
                <w:rFonts w:ascii="Cambria Math" w:hAnsi="Cambria Math"/>
              </w:rPr>
              <w:t xml:space="preserve">  ⑯</w:t>
            </w:r>
            <w:r w:rsidR="008F3951" w:rsidRPr="002C4BF3">
              <w:rPr>
                <w:rFonts w:ascii="Cambria Math" w:hAnsi="Cambria Math" w:hint="eastAsia"/>
              </w:rPr>
              <w:t xml:space="preserve"> </w:t>
            </w:r>
            <w:r w:rsidR="008F3951" w:rsidRPr="002C4BF3">
              <w:rPr>
                <w:rFonts w:ascii="Cambria Math" w:hAnsi="Cambria Math" w:hint="eastAsia"/>
              </w:rPr>
              <w:t>주소록</w:t>
            </w:r>
          </w:p>
          <w:p w14:paraId="4EB10776" w14:textId="77777777" w:rsidR="008F3951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조직도에서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선택하여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주소록을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등록할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있다</w:t>
            </w:r>
            <w:r>
              <w:rPr>
                <w:rFonts w:ascii="Cambria Math" w:hAnsi="Cambria Math" w:hint="eastAsia"/>
              </w:rPr>
              <w:t>.</w:t>
            </w:r>
          </w:p>
          <w:p w14:paraId="78781859" w14:textId="77777777" w:rsidR="008F3951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직접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입력하여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주소록을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등록할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수</w:t>
            </w:r>
            <w:r>
              <w:rPr>
                <w:rFonts w:ascii="Cambria Math" w:hAnsi="Cambria Math" w:hint="eastAsia"/>
              </w:rPr>
              <w:t xml:space="preserve"> </w:t>
            </w:r>
            <w:r>
              <w:rPr>
                <w:rFonts w:ascii="Cambria Math" w:hAnsi="Cambria Math" w:hint="eastAsia"/>
              </w:rPr>
              <w:t>있다</w:t>
            </w:r>
            <w:r>
              <w:rPr>
                <w:rFonts w:ascii="Cambria Math" w:hAnsi="Cambria Math" w:hint="eastAsia"/>
              </w:rPr>
              <w:t>.</w:t>
            </w:r>
          </w:p>
          <w:p w14:paraId="324B1069" w14:textId="77777777" w:rsidR="008F3951" w:rsidRPr="002C4BF3" w:rsidRDefault="008F3951" w:rsidP="008F3951">
            <w:pPr>
              <w:pStyle w:val="a3"/>
              <w:ind w:left="640"/>
              <w:rPr>
                <w:rFonts w:ascii="Cambria Math" w:hAnsi="Cambria Math"/>
              </w:rPr>
            </w:pPr>
          </w:p>
          <w:p w14:paraId="04C14C36" w14:textId="77777777" w:rsidR="001020C1" w:rsidRDefault="001020C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</w:t>
            </w:r>
            <w:r w:rsidR="00C84F01" w:rsidRPr="002C4BF3">
              <w:rPr>
                <w:rFonts w:ascii="Cambria Math" w:hAnsi="Cambria Math"/>
              </w:rPr>
              <w:t>⑰</w:t>
            </w:r>
            <w:r w:rsidR="008F3951" w:rsidRPr="002C4BF3">
              <w:rPr>
                <w:rFonts w:ascii="Cambria Math" w:hAnsi="Cambria Math" w:hint="eastAsia"/>
              </w:rPr>
              <w:t xml:space="preserve"> </w:t>
            </w:r>
            <w:r w:rsidR="008F3951" w:rsidRPr="002C4BF3">
              <w:rPr>
                <w:rFonts w:ascii="Cambria Math" w:hAnsi="Cambria Math" w:hint="eastAsia"/>
              </w:rPr>
              <w:t>기능검색</w:t>
            </w:r>
          </w:p>
          <w:p w14:paraId="069572B6" w14:textId="77777777" w:rsidR="008F3951" w:rsidRPr="002C4BF3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메인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메뉴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우측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상단에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위치</w:t>
            </w:r>
          </w:p>
          <w:p w14:paraId="2E5E6159" w14:textId="77777777" w:rsidR="008F3951" w:rsidRPr="002C4BF3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기능의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이름이나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기능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안에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소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메뉴를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입력</w:t>
            </w:r>
          </w:p>
          <w:p w14:paraId="75C953C4" w14:textId="77777777" w:rsidR="008F3951" w:rsidRPr="002C4BF3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검색한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기능의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정보를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간략하게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뜨게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한다</w:t>
            </w:r>
            <w:r w:rsidRPr="002C4BF3">
              <w:rPr>
                <w:rFonts w:ascii="Cambria Math" w:hAnsi="Cambria Math" w:hint="eastAsia"/>
              </w:rPr>
              <w:t>.</w:t>
            </w:r>
          </w:p>
          <w:p w14:paraId="479F8E7F" w14:textId="77777777" w:rsidR="008F3951" w:rsidRPr="002C4BF3" w:rsidRDefault="008F3951" w:rsidP="008F3951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>해당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페이지로</w:t>
            </w: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 w:hint="eastAsia"/>
              </w:rPr>
              <w:t>이동</w:t>
            </w:r>
          </w:p>
          <w:p w14:paraId="4F2A878F" w14:textId="77777777" w:rsidR="008F3951" w:rsidRPr="002C4BF3" w:rsidRDefault="008F3951" w:rsidP="001020C1">
            <w:pPr>
              <w:pStyle w:val="a3"/>
              <w:ind w:firstLineChars="50" w:firstLine="100"/>
              <w:rPr>
                <w:rFonts w:ascii="Cambria Math" w:hAnsi="Cambria Math"/>
              </w:rPr>
            </w:pPr>
          </w:p>
          <w:p w14:paraId="2D9F6898" w14:textId="77777777" w:rsidR="00DE5ABD" w:rsidRPr="002C4BF3" w:rsidRDefault="00DE5ABD" w:rsidP="008F3951">
            <w:pPr>
              <w:pStyle w:val="a3"/>
            </w:pPr>
          </w:p>
          <w:p w14:paraId="577C5B6B" w14:textId="77777777" w:rsidR="00DE5ABD" w:rsidRPr="002C4BF3" w:rsidRDefault="00DE5ABD" w:rsidP="00DE5ABD">
            <w:pPr>
              <w:pStyle w:val="a3"/>
              <w:ind w:firstLineChars="100" w:firstLine="200"/>
            </w:pPr>
            <w:r w:rsidRPr="002C4BF3">
              <w:t>□</w:t>
            </w:r>
            <w:r w:rsidRPr="002C4BF3">
              <w:t xml:space="preserve"> </w:t>
            </w:r>
            <w:r w:rsidR="008F3951">
              <w:rPr>
                <w:rFonts w:hint="eastAsia"/>
              </w:rPr>
              <w:t>고객사</w:t>
            </w:r>
          </w:p>
          <w:p w14:paraId="2734D48D" w14:textId="7FF6290A" w:rsidR="00E72342" w:rsidRPr="00E72342" w:rsidRDefault="002C4BF3" w:rsidP="00F5368F">
            <w:pPr>
              <w:pStyle w:val="a3"/>
              <w:ind w:firstLineChars="100" w:firstLine="200"/>
              <w:rPr>
                <w:rFonts w:hint="eastAsia"/>
              </w:rPr>
            </w:pPr>
            <w:r w:rsidRPr="002C4BF3">
              <w:rPr>
                <w:rFonts w:hint="eastAsia"/>
              </w:rPr>
              <w:t>-</w:t>
            </w:r>
            <w:r w:rsidRPr="002C4BF3">
              <w:t xml:space="preserve"> </w:t>
            </w:r>
            <w:r>
              <w:rPr>
                <w:rFonts w:hint="eastAsia"/>
              </w:rPr>
              <w:t>그룹웨어 서비스를 구매한</w:t>
            </w:r>
            <w:r w:rsidR="00E72342">
              <w:rPr>
                <w:rFonts w:hint="eastAsia"/>
              </w:rPr>
              <w:t xml:space="preserve"> 해당 회사의 </w:t>
            </w:r>
            <w:r>
              <w:rPr>
                <w:rFonts w:hint="eastAsia"/>
              </w:rPr>
              <w:t>회원정보가</w:t>
            </w:r>
            <w:r w:rsidR="00E72342">
              <w:rPr>
                <w:rFonts w:hint="eastAsia"/>
              </w:rPr>
              <w:t>,</w:t>
            </w:r>
            <w:r w:rsidR="00E72342">
              <w:t xml:space="preserve"> </w:t>
            </w:r>
            <w:r w:rsidR="00E72342">
              <w:rPr>
                <w:rFonts w:hint="eastAsia"/>
              </w:rPr>
              <w:t>해당 회사의 최초 관리자.</w:t>
            </w:r>
          </w:p>
          <w:p w14:paraId="30CAFBFE" w14:textId="30A04933" w:rsidR="002C4BF3" w:rsidRPr="002C4BF3" w:rsidRDefault="002C4BF3" w:rsidP="002C4BF3">
            <w:pPr>
              <w:pStyle w:val="a3"/>
              <w:ind w:firstLineChars="100" w:firstLine="200"/>
            </w:pPr>
            <w:r w:rsidRPr="002C4BF3">
              <w:rPr>
                <w:rFonts w:hint="eastAsia"/>
              </w:rPr>
              <w:t>-</w:t>
            </w:r>
            <w:r w:rsidRPr="002C4BF3">
              <w:t xml:space="preserve"> </w:t>
            </w:r>
            <w:r w:rsidRPr="002C4BF3">
              <w:rPr>
                <w:rFonts w:hint="eastAsia"/>
              </w:rPr>
              <w:t>사원 관리,</w:t>
            </w:r>
            <w:r w:rsidRPr="002C4BF3">
              <w:t xml:space="preserve"> </w:t>
            </w:r>
            <w:r w:rsidRPr="002C4BF3">
              <w:rPr>
                <w:rFonts w:hint="eastAsia"/>
              </w:rPr>
              <w:t>부서관리</w:t>
            </w:r>
            <w:r w:rsidRPr="002C4BF3">
              <w:t xml:space="preserve">, </w:t>
            </w:r>
            <w:r w:rsidRPr="002C4BF3">
              <w:rPr>
                <w:rFonts w:hint="eastAsia"/>
              </w:rPr>
              <w:t>게시판 관리,</w:t>
            </w:r>
            <w:r w:rsidRPr="002C4BF3">
              <w:t xml:space="preserve"> </w:t>
            </w:r>
            <w:r w:rsidRPr="002C4BF3">
              <w:rPr>
                <w:rFonts w:hint="eastAsia"/>
              </w:rPr>
              <w:t>일정 관리</w:t>
            </w:r>
            <w:r w:rsidRPr="002C4BF3">
              <w:t xml:space="preserve">, </w:t>
            </w:r>
            <w:r w:rsidRPr="002C4BF3">
              <w:rPr>
                <w:rFonts w:hint="eastAsia"/>
              </w:rPr>
              <w:t>근태관리</w:t>
            </w:r>
            <w:r w:rsidRPr="002C4BF3">
              <w:t xml:space="preserve">, </w:t>
            </w:r>
            <w:r w:rsidRPr="002C4BF3">
              <w:rPr>
                <w:rFonts w:hint="eastAsia"/>
              </w:rPr>
              <w:t>시설관리</w:t>
            </w:r>
          </w:p>
          <w:p w14:paraId="171F9A33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Style w:val="eop"/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그룹웨어 서비스를 구매한 해당 회사의 매니저(회원정보)가, 해당 회사의 최초 관리자.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3544B395" w14:textId="77777777" w:rsidR="00310B08" w:rsidRDefault="00310B08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  <w:p w14:paraId="326B4B81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color w:val="000000"/>
                <w:sz w:val="20"/>
                <w:szCs w:val="20"/>
              </w:rPr>
              <w:t xml:space="preserve">①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사원관리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593C5773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직접 등록하거나 POI를 이용해서 사원을 등록할 수 있어야 한다.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7AF3AA78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사원의 부서, 직급등의 정보를 수정할 수 있다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70DFB9AC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color w:val="000000"/>
                <w:sz w:val="20"/>
                <w:szCs w:val="20"/>
              </w:rPr>
              <w:t xml:space="preserve">②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이메일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51E2F3E5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사원들의 전체 송신 이메일을 볼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0AB36E23" w14:textId="13EF8E4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- 관리자가 특정 이메일을 삭제하면 이메일을 주고받은 사원들의 이메일 함에서 확인 여부 상관없이 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2094F54E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 이메일이 삭제된다.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0D937AD8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color w:val="000000"/>
                <w:sz w:val="20"/>
                <w:szCs w:val="20"/>
              </w:rPr>
              <w:t>③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메신저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6DDC6B36" w14:textId="5ACC9A6F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- </w:t>
            </w:r>
            <w:r w:rsidR="00D26C18">
              <w:rPr>
                <w:rStyle w:val="normaltextrun"/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사원들의 메신저 기록을 확인할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3C09E00B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color w:val="000000"/>
                <w:sz w:val="20"/>
                <w:szCs w:val="20"/>
              </w:rPr>
              <w:t xml:space="preserve">④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결제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61E4CF59" w14:textId="3DD1F7C6" w:rsidR="00F5368F" w:rsidRDefault="00F5368F" w:rsidP="00D26C18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사원들의 결제 상황과 전체 적인 결제 내용을 볼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21F382DE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color w:val="000000"/>
                <w:sz w:val="20"/>
                <w:szCs w:val="20"/>
              </w:rPr>
              <w:t>⑤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근태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15F049F4" w14:textId="28BAC7AB" w:rsidR="00F5368F" w:rsidRDefault="00F5368F" w:rsidP="00D26C18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회사 사원들의 전체 적인 통계를 확인할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3E51DE2C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color w:val="000000"/>
                <w:sz w:val="20"/>
                <w:szCs w:val="20"/>
              </w:rPr>
              <w:t>⑥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일정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65C5113A" w14:textId="3C09C7FD" w:rsidR="00F5368F" w:rsidRDefault="00F5368F" w:rsidP="00D26C18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회사 일정을 관리할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5432D6B4" w14:textId="7ED750B7" w:rsidR="00F5368F" w:rsidRDefault="00F5368F" w:rsidP="00D26C18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부서 일정을 관리할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3D63A22A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color w:val="000000"/>
                <w:sz w:val="20"/>
                <w:szCs w:val="20"/>
              </w:rPr>
              <w:t>⑦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시설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3250F8E1" w14:textId="375390DB" w:rsidR="00F5368F" w:rsidRDefault="00F5368F" w:rsidP="00D26C18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시설 등록 및 현황을 볼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67689E7C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color w:val="000000"/>
                <w:sz w:val="20"/>
                <w:szCs w:val="20"/>
              </w:rPr>
              <w:t>⑧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게시판  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3394F794" w14:textId="665AF384" w:rsidR="00F5368F" w:rsidRDefault="00F5368F" w:rsidP="00D26C18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관리자만 공지사항 및 양식함에 접근할 수 있고,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74EABE42" w14:textId="0077320A" w:rsidR="00F5368F" w:rsidRDefault="00F5368F" w:rsidP="00D26C18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나머지 게시판을 등록자 상관없이 관리할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6C91CD7B" w14:textId="0325AC2F" w:rsidR="00F5368F" w:rsidRDefault="00F5368F" w:rsidP="00D26C18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양식함 파일을 관리할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3084C9EA" w14:textId="77777777" w:rsidR="00F5368F" w:rsidRDefault="00F5368F" w:rsidP="00F5368F">
            <w:pPr>
              <w:pStyle w:val="paragraph"/>
              <w:spacing w:before="0" w:beforeAutospacing="0" w:after="0" w:afterAutospacing="0"/>
              <w:ind w:firstLine="225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Cambria Math" w:eastAsia="맑은 고딕" w:hAnsi="Cambria Math"/>
                <w:color w:val="000000"/>
                <w:sz w:val="20"/>
                <w:szCs w:val="20"/>
              </w:rPr>
              <w:t>⑨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투표 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7142F4F0" w14:textId="596BCA49" w:rsidR="00F5368F" w:rsidRDefault="00F5368F" w:rsidP="00D26C18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투표를 관리할 수 있다.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</w:rPr>
              <w:t> </w:t>
            </w:r>
          </w:p>
          <w:p w14:paraId="7631FFC9" w14:textId="77777777" w:rsidR="00DE5ABD" w:rsidRPr="002C4BF3" w:rsidRDefault="00DE5ABD" w:rsidP="00DE5ABD">
            <w:pPr>
              <w:pStyle w:val="a3"/>
              <w:ind w:firstLineChars="100" w:firstLine="200"/>
            </w:pPr>
          </w:p>
          <w:p w14:paraId="772EAAEB" w14:textId="77777777" w:rsidR="00900347" w:rsidRPr="002C4BF3" w:rsidRDefault="00900347">
            <w:pPr>
              <w:pStyle w:val="a3"/>
            </w:pPr>
          </w:p>
          <w:p w14:paraId="545FDE99" w14:textId="77777777" w:rsidR="00DE5ABD" w:rsidRPr="002C4BF3" w:rsidRDefault="00DE5ABD">
            <w:pPr>
              <w:pStyle w:val="a3"/>
            </w:pPr>
          </w:p>
          <w:p w14:paraId="7CEB7CB4" w14:textId="77777777" w:rsidR="00900347" w:rsidRPr="002C4BF3" w:rsidRDefault="00BD5EE9">
            <w:pPr>
              <w:pStyle w:val="a3"/>
              <w:rPr>
                <w:sz w:val="24"/>
              </w:rPr>
            </w:pPr>
            <w:r w:rsidRPr="002C4BF3">
              <w:rPr>
                <w:sz w:val="24"/>
              </w:rPr>
              <w:t xml:space="preserve"> 3. 특이기술</w:t>
            </w:r>
          </w:p>
          <w:p w14:paraId="711BFF85" w14:textId="77777777" w:rsidR="00A31EA9" w:rsidRPr="002C4BF3" w:rsidRDefault="00A31EA9">
            <w:pPr>
              <w:pStyle w:val="a3"/>
              <w:rPr>
                <w:sz w:val="24"/>
              </w:rPr>
            </w:pPr>
          </w:p>
          <w:p w14:paraId="5A269484" w14:textId="77777777" w:rsidR="00900347" w:rsidRPr="002C4BF3" w:rsidRDefault="00BD5EE9">
            <w:pPr>
              <w:pStyle w:val="a3"/>
            </w:pPr>
            <w:r w:rsidRPr="002C4BF3">
              <w:t xml:space="preserve">       </w:t>
            </w:r>
            <w:r w:rsidRPr="002C4BF3">
              <w:t>①</w:t>
            </w:r>
            <w:r w:rsidRPr="002C4BF3">
              <w:t xml:space="preserve"> </w:t>
            </w:r>
            <w:r w:rsidR="001872F7" w:rsidRPr="002C4BF3">
              <w:rPr>
                <w:rFonts w:hint="eastAsia"/>
              </w:rPr>
              <w:t>결제</w:t>
            </w:r>
            <w:r w:rsidRPr="002C4BF3">
              <w:t xml:space="preserve"> API</w:t>
            </w:r>
          </w:p>
          <w:p w14:paraId="151C67E5" w14:textId="77777777" w:rsidR="00900347" w:rsidRPr="002C4BF3" w:rsidRDefault="00BD5EE9">
            <w:pPr>
              <w:pStyle w:val="a3"/>
            </w:pPr>
            <w:r w:rsidRPr="002C4BF3">
              <w:t xml:space="preserve">         </w:t>
            </w:r>
            <w:r w:rsidRPr="002C4BF3">
              <w:t>⑴</w:t>
            </w:r>
            <w:r w:rsidRPr="002C4BF3">
              <w:t xml:space="preserve"> </w:t>
            </w:r>
            <w:r w:rsidR="001872F7" w:rsidRPr="002C4BF3">
              <w:rPr>
                <w:rFonts w:hint="eastAsia"/>
              </w:rPr>
              <w:t>그룹웨어를 결제 후 이용 할 수 있는 용도로 사용</w:t>
            </w:r>
          </w:p>
          <w:p w14:paraId="7DCA6ACB" w14:textId="77777777" w:rsidR="00900347" w:rsidRPr="002C4BF3" w:rsidRDefault="00BD5EE9">
            <w:pPr>
              <w:pStyle w:val="a3"/>
            </w:pPr>
            <w:r w:rsidRPr="002C4BF3">
              <w:t xml:space="preserve">       </w:t>
            </w:r>
            <w:r w:rsidRPr="002C4BF3">
              <w:t>②</w:t>
            </w:r>
            <w:r w:rsidRPr="002C4BF3">
              <w:t xml:space="preserve"> </w:t>
            </w:r>
            <w:r w:rsidR="001872F7" w:rsidRPr="002C4BF3">
              <w:rPr>
                <w:rFonts w:hint="eastAsia"/>
              </w:rPr>
              <w:t>날씨</w:t>
            </w:r>
            <w:r w:rsidRPr="002C4BF3">
              <w:t xml:space="preserve"> API</w:t>
            </w:r>
          </w:p>
          <w:p w14:paraId="596FED33" w14:textId="77777777" w:rsidR="00900347" w:rsidRPr="002C4BF3" w:rsidRDefault="00BD5EE9" w:rsidP="001872F7">
            <w:pPr>
              <w:pStyle w:val="a3"/>
              <w:ind w:left="900" w:hangingChars="450" w:hanging="900"/>
            </w:pPr>
            <w:r w:rsidRPr="002C4BF3">
              <w:t xml:space="preserve">         </w:t>
            </w:r>
            <w:r w:rsidRPr="002C4BF3">
              <w:t>⑴</w:t>
            </w:r>
            <w:r w:rsidRPr="002C4BF3">
              <w:t xml:space="preserve"> </w:t>
            </w:r>
            <w:r w:rsidR="001872F7" w:rsidRPr="002C4BF3">
              <w:rPr>
                <w:rFonts w:hint="eastAsia"/>
              </w:rPr>
              <w:t>메인 페이지의 편의 기능으로 사용</w:t>
            </w:r>
          </w:p>
          <w:p w14:paraId="35EB9651" w14:textId="77777777" w:rsidR="00900347" w:rsidRPr="002C4BF3" w:rsidRDefault="00BD5EE9">
            <w:pPr>
              <w:pStyle w:val="a3"/>
            </w:pPr>
            <w:r w:rsidRPr="002C4BF3">
              <w:t xml:space="preserve">       </w:t>
            </w:r>
            <w:r w:rsidRPr="002C4BF3">
              <w:t>③</w:t>
            </w:r>
            <w:r w:rsidRPr="002C4BF3">
              <w:t xml:space="preserve"> </w:t>
            </w:r>
            <w:r w:rsidR="001872F7" w:rsidRPr="002C4BF3">
              <w:rPr>
                <w:rFonts w:hint="eastAsia"/>
              </w:rPr>
              <w:t>공휴일</w:t>
            </w:r>
            <w:r w:rsidRPr="002C4BF3">
              <w:t xml:space="preserve"> API</w:t>
            </w:r>
          </w:p>
          <w:p w14:paraId="29F284A2" w14:textId="77777777" w:rsidR="00900347" w:rsidRPr="002C4BF3" w:rsidRDefault="00BD5EE9">
            <w:pPr>
              <w:pStyle w:val="a3"/>
            </w:pPr>
            <w:r w:rsidRPr="002C4BF3">
              <w:t xml:space="preserve">         </w:t>
            </w:r>
            <w:r w:rsidRPr="002C4BF3">
              <w:t>⑴</w:t>
            </w:r>
            <w:r w:rsidRPr="002C4BF3">
              <w:t xml:space="preserve"> </w:t>
            </w:r>
            <w:r w:rsidR="001872F7" w:rsidRPr="002C4BF3">
              <w:rPr>
                <w:rFonts w:hint="eastAsia"/>
              </w:rPr>
              <w:t>회사 사원들의 편안한 공유일을 책임 지기 위해서 사용</w:t>
            </w:r>
          </w:p>
          <w:p w14:paraId="57D70135" w14:textId="77777777" w:rsidR="00900347" w:rsidRPr="002C4BF3" w:rsidRDefault="00BD5EE9">
            <w:pPr>
              <w:pStyle w:val="a3"/>
            </w:pPr>
            <w:r w:rsidRPr="002C4BF3">
              <w:t xml:space="preserve">       </w:t>
            </w:r>
            <w:r w:rsidRPr="002C4BF3">
              <w:t>④</w:t>
            </w:r>
            <w:r w:rsidRPr="002C4BF3">
              <w:t xml:space="preserve"> 캘린더 API</w:t>
            </w:r>
          </w:p>
          <w:p w14:paraId="6E563D98" w14:textId="77777777" w:rsidR="001872F7" w:rsidRPr="002C4BF3" w:rsidRDefault="00BD5EE9">
            <w:pPr>
              <w:pStyle w:val="a3"/>
            </w:pPr>
            <w:r w:rsidRPr="002C4BF3">
              <w:t xml:space="preserve">         </w:t>
            </w:r>
            <w:r w:rsidRPr="002C4BF3">
              <w:t>⑴</w:t>
            </w:r>
            <w:r w:rsidRPr="002C4BF3">
              <w:t xml:space="preserve"> 깔끔한 디자인의 달력을 가져와 일정을 표기할 수 있다.</w:t>
            </w:r>
          </w:p>
          <w:p w14:paraId="7D85ED45" w14:textId="77777777" w:rsidR="001872F7" w:rsidRPr="002C4BF3" w:rsidRDefault="001872F7">
            <w:pPr>
              <w:pStyle w:val="a3"/>
              <w:rPr>
                <w:rFonts w:ascii="Cambria Math" w:hAnsi="Cambria Math"/>
              </w:rPr>
            </w:pPr>
            <w:r w:rsidRPr="002C4BF3">
              <w:rPr>
                <w:rFonts w:hint="eastAsia"/>
              </w:rPr>
              <w:t xml:space="preserve"> </w:t>
            </w:r>
            <w:r w:rsidRPr="002C4BF3">
              <w:t xml:space="preserve">      </w:t>
            </w:r>
            <w:r w:rsidRPr="002C4BF3">
              <w:rPr>
                <w:rFonts w:ascii="Cambria Math" w:hAnsi="Cambria Math"/>
              </w:rPr>
              <w:t>⑤POI API</w:t>
            </w:r>
          </w:p>
          <w:p w14:paraId="15EC766A" w14:textId="77777777" w:rsidR="001872F7" w:rsidRPr="002C4BF3" w:rsidRDefault="00BA3988">
            <w:pPr>
              <w:pStyle w:val="a3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           </w:t>
            </w:r>
            <w:r w:rsidRPr="002C4BF3">
              <w:t>⑴</w:t>
            </w:r>
            <w:r w:rsidR="008F3951">
              <w:t>엑셀을</w:t>
            </w:r>
            <w:r w:rsidR="008F3951">
              <w:rPr>
                <w:rFonts w:hint="eastAsia"/>
              </w:rPr>
              <w:t xml:space="preserve"> 활용한 간편한 업로드</w:t>
            </w:r>
          </w:p>
          <w:p w14:paraId="2B878E36" w14:textId="77777777" w:rsidR="001872F7" w:rsidRPr="002C4BF3" w:rsidRDefault="001872F7">
            <w:pPr>
              <w:pStyle w:val="a3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         ⑥Node.js( webRTC)</w:t>
            </w:r>
          </w:p>
          <w:p w14:paraId="0A676EF5" w14:textId="77777777" w:rsidR="001872F7" w:rsidRPr="002C4BF3" w:rsidRDefault="001872F7">
            <w:pPr>
              <w:pStyle w:val="a3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          </w:t>
            </w:r>
            <w:r w:rsidRPr="002C4BF3">
              <w:t xml:space="preserve"> </w:t>
            </w:r>
            <w:r w:rsidRPr="002C4BF3">
              <w:t>⑴</w:t>
            </w:r>
            <w:r w:rsidRPr="002C4BF3">
              <w:t xml:space="preserve"> </w:t>
            </w:r>
            <w:r w:rsidR="00BA3988" w:rsidRPr="002C4BF3">
              <w:rPr>
                <w:rFonts w:hint="eastAsia"/>
              </w:rPr>
              <w:t>화상 채팅을 위한 페이지</w:t>
            </w:r>
          </w:p>
          <w:p w14:paraId="3D186F77" w14:textId="77777777" w:rsidR="001872F7" w:rsidRPr="002C4BF3" w:rsidRDefault="001872F7" w:rsidP="001872F7">
            <w:pPr>
              <w:pStyle w:val="a3"/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         ⑦</w:t>
            </w:r>
            <w:r w:rsidRPr="002C4BF3">
              <w:t xml:space="preserve"> Arduino(IOT)</w:t>
            </w:r>
          </w:p>
          <w:p w14:paraId="6D79067D" w14:textId="77777777" w:rsidR="001872F7" w:rsidRPr="002C4BF3" w:rsidRDefault="001872F7" w:rsidP="001872F7">
            <w:pPr>
              <w:pStyle w:val="a3"/>
            </w:pPr>
            <w:r w:rsidRPr="002C4BF3">
              <w:rPr>
                <w:rFonts w:hint="eastAsia"/>
              </w:rPr>
              <w:t xml:space="preserve"> </w:t>
            </w:r>
            <w:r w:rsidRPr="002C4BF3">
              <w:t xml:space="preserve">        </w:t>
            </w:r>
            <w:r w:rsidRPr="002C4BF3">
              <w:t>⑴</w:t>
            </w:r>
            <w:r w:rsidRPr="002C4BF3">
              <w:t xml:space="preserve"> </w:t>
            </w:r>
            <w:r w:rsidRPr="002C4BF3">
              <w:rPr>
                <w:rFonts w:hint="eastAsia"/>
              </w:rPr>
              <w:t>근태 시스템에 지문인식 장치를 도입해서 편하게 사용하는 용도</w:t>
            </w:r>
          </w:p>
          <w:p w14:paraId="56FAD694" w14:textId="77777777" w:rsidR="00A31EA9" w:rsidRPr="002C4BF3" w:rsidRDefault="00A31EA9" w:rsidP="00A31EA9">
            <w:pPr>
              <w:pStyle w:val="a3"/>
              <w:ind w:firstLineChars="250" w:firstLine="500"/>
            </w:pPr>
            <w:r w:rsidRPr="002C4BF3">
              <w:rPr>
                <w:rFonts w:ascii="Cambria Math" w:hAnsi="Cambria Math"/>
              </w:rPr>
              <w:t>⑧</w:t>
            </w:r>
            <w:r w:rsidRPr="002C4BF3">
              <w:t xml:space="preserve"> Google </w:t>
            </w:r>
            <w:r w:rsidRPr="002C4BF3">
              <w:rPr>
                <w:rFonts w:hint="eastAsia"/>
              </w:rPr>
              <w:t>차트</w:t>
            </w:r>
          </w:p>
          <w:p w14:paraId="7006DEA1" w14:textId="77777777" w:rsidR="00A31EA9" w:rsidRPr="002C4BF3" w:rsidRDefault="00A31EA9" w:rsidP="00A31EA9">
            <w:pPr>
              <w:pStyle w:val="a3"/>
            </w:pPr>
            <w:r w:rsidRPr="002C4BF3">
              <w:rPr>
                <w:rFonts w:hint="eastAsia"/>
              </w:rPr>
              <w:t xml:space="preserve"> </w:t>
            </w:r>
            <w:r w:rsidRPr="002C4BF3">
              <w:t xml:space="preserve">        </w:t>
            </w:r>
            <w:r w:rsidRPr="002C4BF3">
              <w:t>⑴</w:t>
            </w:r>
            <w:r w:rsidRPr="002C4BF3">
              <w:t xml:space="preserve"> </w:t>
            </w:r>
            <w:r w:rsidRPr="002C4BF3">
              <w:rPr>
                <w:rFonts w:hint="eastAsia"/>
              </w:rPr>
              <w:t>근태 시스템에 지문인식 장치를 도입해서 편하게 사용하는 용도</w:t>
            </w:r>
          </w:p>
          <w:p w14:paraId="208C4A0F" w14:textId="28C5207B" w:rsidR="00900347" w:rsidRPr="001D34E9" w:rsidRDefault="00FE5692" w:rsidP="001872F7">
            <w:pPr>
              <w:pStyle w:val="a3"/>
              <w:rPr>
                <w:rFonts w:ascii="Cambria Math" w:hAnsi="Cambria Math"/>
              </w:rPr>
            </w:pPr>
            <w:r w:rsidRPr="002C4BF3">
              <w:rPr>
                <w:rFonts w:ascii="Cambria Math" w:hAnsi="Cambria Math" w:hint="eastAsia"/>
              </w:rPr>
              <w:t xml:space="preserve"> </w:t>
            </w:r>
            <w:r w:rsidRPr="002C4BF3">
              <w:rPr>
                <w:rFonts w:ascii="Cambria Math" w:hAnsi="Cambria Math"/>
              </w:rPr>
              <w:t xml:space="preserve">           ⑨</w:t>
            </w:r>
            <w:r w:rsidRPr="002C4BF3">
              <w:rPr>
                <w:rFonts w:ascii="Cambria Math" w:hAnsi="Cambria Math" w:hint="eastAsia"/>
              </w:rPr>
              <w:t>A</w:t>
            </w:r>
            <w:r w:rsidRPr="002C4BF3">
              <w:rPr>
                <w:rFonts w:ascii="Cambria Math" w:hAnsi="Cambria Math"/>
              </w:rPr>
              <w:t>WS 3S</w:t>
            </w:r>
          </w:p>
        </w:tc>
      </w:tr>
      <w:tr w:rsidR="00900347" w:rsidRPr="002C4BF3" w14:paraId="2E573E6B" w14:textId="77777777">
        <w:trPr>
          <w:trHeight w:val="1996"/>
          <w:jc w:val="right"/>
        </w:trPr>
        <w:tc>
          <w:tcPr>
            <w:tcW w:w="101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5FC7B" w14:textId="77777777" w:rsidR="00900347" w:rsidRPr="002C4BF3" w:rsidRDefault="00BD5EE9" w:rsidP="001D34E9">
            <w:pPr>
              <w:pStyle w:val="a3"/>
              <w:wordWrap/>
              <w:spacing w:line="180" w:lineRule="auto"/>
              <w:ind w:firstLineChars="600" w:firstLine="1200"/>
            </w:pPr>
            <w:r w:rsidRPr="002C4BF3">
              <w:lastRenderedPageBreak/>
              <w:t>위와 같이 2</w:t>
            </w:r>
            <w:r w:rsidR="00E363ED" w:rsidRPr="002C4BF3">
              <w:t>023</w:t>
            </w:r>
            <w:r w:rsidRPr="002C4BF3">
              <w:t>년 0</w:t>
            </w:r>
            <w:r w:rsidR="00E363ED" w:rsidRPr="002C4BF3">
              <w:t>1</w:t>
            </w:r>
            <w:r w:rsidRPr="002C4BF3">
              <w:t>월(0</w:t>
            </w:r>
            <w:r w:rsidR="00E363ED" w:rsidRPr="002C4BF3">
              <w:t>1</w:t>
            </w:r>
            <w:r w:rsidRPr="002C4BF3">
              <w:t>기) 팀 프로젝트 계획서를 제출합니다.</w:t>
            </w:r>
          </w:p>
          <w:p w14:paraId="2C840441" w14:textId="77777777" w:rsidR="00900347" w:rsidRPr="002C4BF3" w:rsidRDefault="00900347">
            <w:pPr>
              <w:pStyle w:val="a3"/>
              <w:wordWrap/>
              <w:spacing w:line="180" w:lineRule="auto"/>
              <w:jc w:val="center"/>
            </w:pPr>
          </w:p>
          <w:p w14:paraId="5FA3F7F8" w14:textId="77777777" w:rsidR="00900347" w:rsidRPr="002C4BF3" w:rsidRDefault="00BD5EE9">
            <w:pPr>
              <w:pStyle w:val="a3"/>
              <w:wordWrap/>
              <w:spacing w:line="180" w:lineRule="auto"/>
              <w:jc w:val="center"/>
            </w:pPr>
            <w:r w:rsidRPr="002C4BF3">
              <w:t>20</w:t>
            </w:r>
            <w:r w:rsidR="00E363ED" w:rsidRPr="002C4BF3">
              <w:t>23</w:t>
            </w:r>
            <w:r w:rsidRPr="002C4BF3">
              <w:t>년 0</w:t>
            </w:r>
            <w:r w:rsidR="00E363ED" w:rsidRPr="002C4BF3">
              <w:t>7</w:t>
            </w:r>
            <w:r w:rsidRPr="002C4BF3">
              <w:t>월 00일</w:t>
            </w:r>
          </w:p>
          <w:p w14:paraId="306CD470" w14:textId="77777777" w:rsidR="00900347" w:rsidRPr="002C4BF3" w:rsidRDefault="00900347">
            <w:pPr>
              <w:pStyle w:val="a3"/>
              <w:wordWrap/>
              <w:spacing w:line="180" w:lineRule="auto"/>
              <w:jc w:val="center"/>
            </w:pPr>
          </w:p>
          <w:p w14:paraId="5A1EA361" w14:textId="77777777" w:rsidR="00900347" w:rsidRPr="002C4BF3" w:rsidRDefault="00900347">
            <w:pPr>
              <w:pStyle w:val="a3"/>
              <w:wordWrap/>
              <w:spacing w:line="180" w:lineRule="auto"/>
              <w:jc w:val="center"/>
            </w:pPr>
          </w:p>
          <w:p w14:paraId="646EA025" w14:textId="77777777" w:rsidR="00900347" w:rsidRPr="002C4BF3" w:rsidRDefault="00BD5EE9">
            <w:pPr>
              <w:pStyle w:val="a3"/>
              <w:spacing w:line="180" w:lineRule="auto"/>
            </w:pPr>
            <w:r w:rsidRPr="002C4BF3">
              <w:tab/>
            </w:r>
            <w:r w:rsidRPr="002C4BF3">
              <w:tab/>
            </w:r>
            <w:r w:rsidRPr="002C4BF3">
              <w:tab/>
            </w:r>
            <w:r w:rsidRPr="002C4BF3">
              <w:tab/>
            </w:r>
            <w:r w:rsidRPr="002C4BF3">
              <w:tab/>
            </w:r>
            <w:r w:rsidRPr="002C4BF3">
              <w:tab/>
            </w:r>
            <w:r w:rsidRPr="002C4BF3">
              <w:tab/>
            </w:r>
            <w:r w:rsidRPr="002C4BF3">
              <w:tab/>
            </w:r>
            <w:r w:rsidRPr="002C4BF3">
              <w:tab/>
              <w:t xml:space="preserve">제출자:  </w:t>
            </w:r>
            <w:r w:rsidR="00E363ED" w:rsidRPr="002C4BF3">
              <w:rPr>
                <w:rFonts w:hint="eastAsia"/>
              </w:rPr>
              <w:t>신국현</w:t>
            </w:r>
          </w:p>
          <w:p w14:paraId="03029877" w14:textId="77777777" w:rsidR="00900347" w:rsidRPr="002C4BF3" w:rsidRDefault="00BD5EE9">
            <w:pPr>
              <w:pStyle w:val="a3"/>
              <w:spacing w:line="180" w:lineRule="auto"/>
            </w:pPr>
            <w:r w:rsidRPr="002C4BF3">
              <w:t xml:space="preserve">   </w:t>
            </w:r>
          </w:p>
          <w:p w14:paraId="159FCBB9" w14:textId="77777777" w:rsidR="00900347" w:rsidRPr="002C4BF3" w:rsidRDefault="00BD5EE9">
            <w:pPr>
              <w:pStyle w:val="a3"/>
              <w:wordWrap/>
              <w:spacing w:line="180" w:lineRule="auto"/>
              <w:jc w:val="center"/>
            </w:pPr>
            <w:r w:rsidRPr="002C4BF3">
              <w:t>대 덕 인 재 개 발 원 장 귀 하</w:t>
            </w:r>
          </w:p>
        </w:tc>
      </w:tr>
    </w:tbl>
    <w:p w14:paraId="640260EA" w14:textId="77777777" w:rsidR="0045636B" w:rsidRPr="002C4BF3" w:rsidRDefault="0045636B"/>
    <w:sectPr w:rsidR="0045636B" w:rsidRPr="002C4BF3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3E8E" w14:textId="77777777" w:rsidR="00E2615C" w:rsidRDefault="00E2615C">
      <w:pPr>
        <w:spacing w:line="240" w:lineRule="auto"/>
      </w:pPr>
      <w:r>
        <w:separator/>
      </w:r>
    </w:p>
  </w:endnote>
  <w:endnote w:type="continuationSeparator" w:id="0">
    <w:p w14:paraId="35AAFA9F" w14:textId="77777777" w:rsidR="00E2615C" w:rsidRDefault="00E2615C">
      <w:pPr>
        <w:spacing w:line="240" w:lineRule="auto"/>
      </w:pPr>
      <w:r>
        <w:continuationSeparator/>
      </w:r>
    </w:p>
  </w:endnote>
  <w:endnote w:type="continuationNotice" w:id="1">
    <w:p w14:paraId="4A1AE977" w14:textId="77777777" w:rsidR="00E2615C" w:rsidRDefault="00E261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C41" w14:textId="77777777" w:rsidR="00814F1D" w:rsidRDefault="00814F1D">
    <w:pPr>
      <w:jc w:val="center"/>
    </w:pPr>
    <w:r>
      <w:fldChar w:fldCharType="begin"/>
    </w:r>
    <w:r>
      <w:instrText>PAGE \* MERGEFORMAT</w:instrText>
    </w:r>
    <w:r>
      <w:fldChar w:fldCharType="separate"/>
    </w:r>
    <w:r w:rsidR="001130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35E7" w14:textId="77777777" w:rsidR="00E2615C" w:rsidRDefault="00E2615C">
      <w:pPr>
        <w:spacing w:line="240" w:lineRule="auto"/>
      </w:pPr>
      <w:r>
        <w:separator/>
      </w:r>
    </w:p>
  </w:footnote>
  <w:footnote w:type="continuationSeparator" w:id="0">
    <w:p w14:paraId="3CDB3EBC" w14:textId="77777777" w:rsidR="00E2615C" w:rsidRDefault="00E2615C">
      <w:pPr>
        <w:spacing w:line="240" w:lineRule="auto"/>
      </w:pPr>
      <w:r>
        <w:continuationSeparator/>
      </w:r>
    </w:p>
  </w:footnote>
  <w:footnote w:type="continuationNotice" w:id="1">
    <w:p w14:paraId="77902355" w14:textId="77777777" w:rsidR="00E2615C" w:rsidRDefault="00E2615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7839"/>
    <w:multiLevelType w:val="multilevel"/>
    <w:tmpl w:val="E80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25C9A"/>
    <w:multiLevelType w:val="multilevel"/>
    <w:tmpl w:val="AA8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D1F20"/>
    <w:multiLevelType w:val="multilevel"/>
    <w:tmpl w:val="AC96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771DD6"/>
    <w:multiLevelType w:val="multilevel"/>
    <w:tmpl w:val="8832917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405E05"/>
    <w:multiLevelType w:val="singleLevel"/>
    <w:tmpl w:val="5E92A05E"/>
    <w:lvl w:ilvl="0">
      <w:start w:val="1"/>
      <w:numFmt w:val="bullet"/>
      <w:suff w:val="nothing"/>
      <w:lvlText w:val="●"/>
      <w:lvlJc w:val="left"/>
    </w:lvl>
  </w:abstractNum>
  <w:abstractNum w:abstractNumId="5" w15:restartNumberingAfterBreak="0">
    <w:nsid w:val="3978792F"/>
    <w:multiLevelType w:val="multilevel"/>
    <w:tmpl w:val="C86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5252EA"/>
    <w:multiLevelType w:val="hybridMultilevel"/>
    <w:tmpl w:val="B0A8B084"/>
    <w:lvl w:ilvl="0" w:tplc="2FD8B8A8">
      <w:start w:val="5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7" w15:restartNumberingAfterBreak="0">
    <w:nsid w:val="43FF60A9"/>
    <w:multiLevelType w:val="hybridMultilevel"/>
    <w:tmpl w:val="778E16A0"/>
    <w:lvl w:ilvl="0" w:tplc="EFFA0620">
      <w:start w:val="5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8" w15:restartNumberingAfterBreak="0">
    <w:nsid w:val="50C4436E"/>
    <w:multiLevelType w:val="hybridMultilevel"/>
    <w:tmpl w:val="31ECB064"/>
    <w:lvl w:ilvl="0" w:tplc="65EA344A">
      <w:start w:val="1"/>
      <w:numFmt w:val="decimal"/>
      <w:suff w:val="nothing"/>
      <w:lvlText w:val="%1."/>
      <w:lvlJc w:val="left"/>
      <w:pPr>
        <w:ind w:left="0" w:hanging="50"/>
      </w:pPr>
    </w:lvl>
    <w:lvl w:ilvl="1" w:tplc="4320AE18">
      <w:start w:val="1"/>
      <w:numFmt w:val="ganada"/>
      <w:suff w:val="nothing"/>
      <w:lvlText w:val="%2."/>
      <w:lvlJc w:val="left"/>
      <w:pPr>
        <w:ind w:left="0" w:hanging="50"/>
      </w:pPr>
    </w:lvl>
    <w:lvl w:ilvl="2" w:tplc="42AE580E">
      <w:start w:val="1"/>
      <w:numFmt w:val="decimal"/>
      <w:suff w:val="nothing"/>
      <w:lvlText w:val="%3)"/>
      <w:lvlJc w:val="left"/>
      <w:pPr>
        <w:ind w:left="0" w:hanging="50"/>
      </w:pPr>
    </w:lvl>
    <w:lvl w:ilvl="3" w:tplc="AE00E1A8">
      <w:start w:val="1"/>
      <w:numFmt w:val="ganada"/>
      <w:suff w:val="nothing"/>
      <w:lvlText w:val="%4)"/>
      <w:lvlJc w:val="left"/>
      <w:pPr>
        <w:ind w:left="0" w:hanging="50"/>
      </w:pPr>
    </w:lvl>
    <w:lvl w:ilvl="4" w:tplc="7FA432B4">
      <w:start w:val="1"/>
      <w:numFmt w:val="decimal"/>
      <w:suff w:val="nothing"/>
      <w:lvlText w:val="(%5)"/>
      <w:lvlJc w:val="left"/>
      <w:pPr>
        <w:ind w:left="0" w:hanging="50"/>
      </w:pPr>
    </w:lvl>
    <w:lvl w:ilvl="5" w:tplc="9C4460A6">
      <w:start w:val="1"/>
      <w:numFmt w:val="ganada"/>
      <w:suff w:val="nothing"/>
      <w:lvlText w:val="(%6)"/>
      <w:lvlJc w:val="left"/>
      <w:pPr>
        <w:ind w:left="0" w:hanging="50"/>
      </w:pPr>
    </w:lvl>
    <w:lvl w:ilvl="6" w:tplc="15747A38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59707E96">
      <w:numFmt w:val="decimal"/>
      <w:lvlText w:val=""/>
      <w:lvlJc w:val="left"/>
    </w:lvl>
    <w:lvl w:ilvl="8" w:tplc="E318B2BA">
      <w:numFmt w:val="decimal"/>
      <w:lvlText w:val=""/>
      <w:lvlJc w:val="left"/>
    </w:lvl>
  </w:abstractNum>
  <w:abstractNum w:abstractNumId="9" w15:restartNumberingAfterBreak="0">
    <w:nsid w:val="5B6E5C08"/>
    <w:multiLevelType w:val="hybridMultilevel"/>
    <w:tmpl w:val="BA363C72"/>
    <w:lvl w:ilvl="0" w:tplc="C32E4EBA">
      <w:start w:val="1"/>
      <w:numFmt w:val="bullet"/>
      <w:lvlText w:val="-"/>
      <w:lvlJc w:val="left"/>
      <w:pPr>
        <w:ind w:left="640" w:hanging="360"/>
      </w:pPr>
      <w:rPr>
        <w:rFonts w:ascii="Cambria Math" w:eastAsia="맑은 고딕" w:hAnsi="Cambria Math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10" w15:restartNumberingAfterBreak="0">
    <w:nsid w:val="75480A9B"/>
    <w:multiLevelType w:val="multilevel"/>
    <w:tmpl w:val="0B56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DC6EA5"/>
    <w:multiLevelType w:val="multilevel"/>
    <w:tmpl w:val="DAF0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4728114">
    <w:abstractNumId w:val="8"/>
  </w:num>
  <w:num w:numId="2" w16cid:durableId="713963854">
    <w:abstractNumId w:val="3"/>
  </w:num>
  <w:num w:numId="3" w16cid:durableId="1456097123">
    <w:abstractNumId w:val="4"/>
  </w:num>
  <w:num w:numId="4" w16cid:durableId="866870280">
    <w:abstractNumId w:val="9"/>
  </w:num>
  <w:num w:numId="5" w16cid:durableId="169685703">
    <w:abstractNumId w:val="7"/>
  </w:num>
  <w:num w:numId="6" w16cid:durableId="1773549045">
    <w:abstractNumId w:val="6"/>
  </w:num>
  <w:num w:numId="7" w16cid:durableId="1636135004">
    <w:abstractNumId w:val="10"/>
  </w:num>
  <w:num w:numId="8" w16cid:durableId="1405492130">
    <w:abstractNumId w:val="5"/>
  </w:num>
  <w:num w:numId="9" w16cid:durableId="1338535344">
    <w:abstractNumId w:val="11"/>
  </w:num>
  <w:num w:numId="10" w16cid:durableId="973104253">
    <w:abstractNumId w:val="1"/>
  </w:num>
  <w:num w:numId="11" w16cid:durableId="1570338681">
    <w:abstractNumId w:val="0"/>
  </w:num>
  <w:num w:numId="12" w16cid:durableId="850951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attachedTemplate r:id="rId1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1F5"/>
    <w:rsid w:val="00081707"/>
    <w:rsid w:val="000A6C97"/>
    <w:rsid w:val="000E78F8"/>
    <w:rsid w:val="000F488F"/>
    <w:rsid w:val="001020C1"/>
    <w:rsid w:val="001130D8"/>
    <w:rsid w:val="001872F7"/>
    <w:rsid w:val="001D34E9"/>
    <w:rsid w:val="001F0666"/>
    <w:rsid w:val="00210068"/>
    <w:rsid w:val="002C4BF3"/>
    <w:rsid w:val="00310B08"/>
    <w:rsid w:val="00312920"/>
    <w:rsid w:val="0045636B"/>
    <w:rsid w:val="004E0927"/>
    <w:rsid w:val="006258B0"/>
    <w:rsid w:val="006E5A9D"/>
    <w:rsid w:val="007352D0"/>
    <w:rsid w:val="00776460"/>
    <w:rsid w:val="00791229"/>
    <w:rsid w:val="00814F1D"/>
    <w:rsid w:val="008F3951"/>
    <w:rsid w:val="00900347"/>
    <w:rsid w:val="009951F5"/>
    <w:rsid w:val="009B5F96"/>
    <w:rsid w:val="009B7470"/>
    <w:rsid w:val="00A31EA9"/>
    <w:rsid w:val="00A96400"/>
    <w:rsid w:val="00B1310C"/>
    <w:rsid w:val="00B552FF"/>
    <w:rsid w:val="00BA3988"/>
    <w:rsid w:val="00BD5EE9"/>
    <w:rsid w:val="00C44C01"/>
    <w:rsid w:val="00C84F01"/>
    <w:rsid w:val="00CF3129"/>
    <w:rsid w:val="00D26C18"/>
    <w:rsid w:val="00DE5ABD"/>
    <w:rsid w:val="00E23B49"/>
    <w:rsid w:val="00E2615C"/>
    <w:rsid w:val="00E363ED"/>
    <w:rsid w:val="00E518D0"/>
    <w:rsid w:val="00E72342"/>
    <w:rsid w:val="00EE3D51"/>
    <w:rsid w:val="00F31245"/>
    <w:rsid w:val="00F5368F"/>
    <w:rsid w:val="00F65182"/>
    <w:rsid w:val="00FC3F60"/>
    <w:rsid w:val="00F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8F850"/>
  <w15:docId w15:val="{D45F022A-B831-49F0-911B-F771E6EE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쪽 번호"/>
  </w:style>
  <w:style w:type="paragraph" w:customStyle="1" w:styleId="a6">
    <w:name w:val="머리말"/>
    <w:pPr>
      <w:wordWrap/>
      <w:spacing w:line="270" w:lineRule="auto"/>
    </w:pPr>
    <w:rPr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E23B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E23B49"/>
  </w:style>
  <w:style w:type="paragraph" w:styleId="ab">
    <w:name w:val="footer"/>
    <w:basedOn w:val="a"/>
    <w:link w:val="Char0"/>
    <w:uiPriority w:val="99"/>
    <w:unhideWhenUsed/>
    <w:locked/>
    <w:rsid w:val="00E23B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E23B49"/>
  </w:style>
  <w:style w:type="paragraph" w:styleId="ac">
    <w:name w:val="List Paragraph"/>
    <w:basedOn w:val="a"/>
    <w:uiPriority w:val="99"/>
    <w:locked/>
    <w:rsid w:val="00814F1D"/>
    <w:pPr>
      <w:ind w:leftChars="400" w:left="800"/>
    </w:pPr>
  </w:style>
  <w:style w:type="paragraph" w:customStyle="1" w:styleId="paragraph">
    <w:name w:val="paragraph"/>
    <w:basedOn w:val="a"/>
    <w:rsid w:val="00F5368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sz w:val="24"/>
      <w:szCs w:val="24"/>
      <w:bdr w:val="none" w:sz="0" w:space="0" w:color="auto"/>
    </w:rPr>
  </w:style>
  <w:style w:type="character" w:customStyle="1" w:styleId="normaltextrun">
    <w:name w:val="normaltextrun"/>
    <w:basedOn w:val="a0"/>
    <w:rsid w:val="00F5368F"/>
  </w:style>
  <w:style w:type="character" w:customStyle="1" w:styleId="eop">
    <w:name w:val="eop"/>
    <w:basedOn w:val="a0"/>
    <w:rsid w:val="00F53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52852;&#52852;&#50724;&#53665;%20&#48155;&#51008;%20&#54028;&#51068;\01.&#49688;&#54665;&#44228;&#54925;&#49436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1656630-3E01-490F-B1F7-B71E2CFD5979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4F08772D-416A-BB40-A007-0B088B703C6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01.수행계획서.dotx</Template>
  <TotalTime>52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팀 프로젝트 계획서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팀 프로젝트 계획서</dc:title>
  <dc:creator>Windows 사용자</dc:creator>
  <cp:lastModifiedBy>신국현</cp:lastModifiedBy>
  <cp:revision>16</cp:revision>
  <dcterms:created xsi:type="dcterms:W3CDTF">2023-06-23T06:07:00Z</dcterms:created>
  <dcterms:modified xsi:type="dcterms:W3CDTF">2023-07-03T06:17:00Z</dcterms:modified>
</cp:coreProperties>
</file>